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655C10" w:rsidRPr="00655C10" w:rsidRDefault="00A637D7" w:rsidP="004F454D">
      <w:pPr>
        <w:ind w:firstLine="420"/>
        <w:jc w:val="center"/>
        <w:rPr>
          <w:sz w:val="36"/>
        </w:rPr>
      </w:pPr>
      <w:r>
        <w:rPr>
          <w:sz w:val="36"/>
        </w:rPr>
        <w:t>nullpointer-bug</w:t>
      </w:r>
      <w:r>
        <w:rPr>
          <w:sz w:val="36"/>
        </w:rPr>
        <w:t>管理系统</w:t>
      </w:r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BC243B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195110" w:history="1">
            <w:r w:rsidRPr="00F62840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F62840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1" w:history="1">
            <w:r w:rsidR="00BC243B" w:rsidRPr="00F62840">
              <w:rPr>
                <w:rStyle w:val="a8"/>
                <w:noProof/>
              </w:rPr>
              <w:t>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编写目的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2" w:history="1">
            <w:r w:rsidR="00BC243B" w:rsidRPr="00F62840">
              <w:rPr>
                <w:rStyle w:val="a8"/>
                <w:noProof/>
              </w:rPr>
              <w:t>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项目背景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3" w:history="1">
            <w:r w:rsidR="00BC243B" w:rsidRPr="00F62840">
              <w:rPr>
                <w:rStyle w:val="a8"/>
                <w:noProof/>
              </w:rPr>
              <w:t>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文档团队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4" w:history="1">
            <w:r w:rsidR="00BC243B" w:rsidRPr="00F62840">
              <w:rPr>
                <w:rStyle w:val="a8"/>
                <w:noProof/>
              </w:rPr>
              <w:t>1.4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项目管理团队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5" w:history="1">
            <w:r w:rsidR="00BC243B" w:rsidRPr="00F62840">
              <w:rPr>
                <w:rStyle w:val="a8"/>
                <w:noProof/>
              </w:rPr>
              <w:t>1.5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项目假设与约束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6" w:history="1">
            <w:r w:rsidR="00BC243B" w:rsidRPr="00F62840">
              <w:rPr>
                <w:rStyle w:val="a8"/>
                <w:noProof/>
              </w:rPr>
              <w:t>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项目前景与范围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7" w:history="1">
            <w:r w:rsidR="00BC243B" w:rsidRPr="00F62840">
              <w:rPr>
                <w:rStyle w:val="a8"/>
                <w:noProof/>
              </w:rPr>
              <w:t>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8" w:history="1">
            <w:r w:rsidR="00BC243B" w:rsidRPr="00F62840">
              <w:rPr>
                <w:rStyle w:val="a8"/>
                <w:noProof/>
              </w:rPr>
              <w:t>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9" w:history="1">
            <w:r w:rsidR="00BC243B" w:rsidRPr="00F62840">
              <w:rPr>
                <w:rStyle w:val="a8"/>
                <w:noProof/>
              </w:rPr>
              <w:t>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需求概述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0" w:history="1">
            <w:r w:rsidR="00BC243B" w:rsidRPr="00F62840">
              <w:rPr>
                <w:rStyle w:val="a8"/>
                <w:noProof/>
              </w:rPr>
              <w:t>3.1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角色</w:t>
            </w:r>
            <w:r w:rsidR="00BC243B" w:rsidRPr="00F62840">
              <w:rPr>
                <w:rStyle w:val="a8"/>
                <w:noProof/>
              </w:rPr>
              <w:t>(</w:t>
            </w:r>
            <w:r w:rsidR="00BC243B" w:rsidRPr="00F62840">
              <w:rPr>
                <w:rStyle w:val="a8"/>
                <w:rFonts w:hint="eastAsia"/>
                <w:noProof/>
              </w:rPr>
              <w:t>用户</w:t>
            </w:r>
            <w:r w:rsidR="00BC243B" w:rsidRPr="00F62840">
              <w:rPr>
                <w:rStyle w:val="a8"/>
                <w:noProof/>
              </w:rPr>
              <w:t>)</w:t>
            </w:r>
            <w:r w:rsidR="00BC243B" w:rsidRPr="00F62840">
              <w:rPr>
                <w:rStyle w:val="a8"/>
                <w:rFonts w:hint="eastAsia"/>
                <w:noProof/>
              </w:rPr>
              <w:t>分析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1" w:history="1">
            <w:r w:rsidR="00BC243B" w:rsidRPr="00F62840">
              <w:rPr>
                <w:rStyle w:val="a8"/>
                <w:noProof/>
              </w:rPr>
              <w:t>3.2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产品特性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2" w:history="1">
            <w:r w:rsidR="00BC243B" w:rsidRPr="00F62840">
              <w:rPr>
                <w:rStyle w:val="a8"/>
                <w:noProof/>
              </w:rPr>
              <w:t>3.3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3" w:history="1">
            <w:r w:rsidR="00BC243B" w:rsidRPr="00F62840">
              <w:rPr>
                <w:rStyle w:val="a8"/>
                <w:noProof/>
              </w:rPr>
              <w:t>3.4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权限列表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4" w:history="1">
            <w:r w:rsidR="00BC243B" w:rsidRPr="00F62840">
              <w:rPr>
                <w:rStyle w:val="a8"/>
                <w:noProof/>
              </w:rPr>
              <w:t>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6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5" w:history="1">
            <w:r w:rsidR="00BC243B" w:rsidRPr="00F62840">
              <w:rPr>
                <w:rStyle w:val="a8"/>
                <w:noProof/>
              </w:rPr>
              <w:t>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非功能性需求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6" w:history="1">
            <w:r w:rsidR="00BC243B" w:rsidRPr="00F62840">
              <w:rPr>
                <w:rStyle w:val="a8"/>
                <w:noProof/>
              </w:rPr>
              <w:t>5.1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指标参数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7" w:history="1">
            <w:r w:rsidR="00BC243B" w:rsidRPr="00F62840">
              <w:rPr>
                <w:rStyle w:val="a8"/>
                <w:noProof/>
              </w:rPr>
              <w:t>5.1.1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性能参数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8" w:history="1">
            <w:r w:rsidR="00BC243B" w:rsidRPr="00F62840">
              <w:rPr>
                <w:rStyle w:val="a8"/>
                <w:noProof/>
              </w:rPr>
              <w:t>5.1.2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并发用户数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9" w:history="1">
            <w:r w:rsidR="00BC243B" w:rsidRPr="00F62840">
              <w:rPr>
                <w:rStyle w:val="a8"/>
                <w:noProof/>
              </w:rPr>
              <w:t>5.1.3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数据容量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0" w:history="1">
            <w:r w:rsidR="00BC243B" w:rsidRPr="00F62840">
              <w:rPr>
                <w:rStyle w:val="a8"/>
                <w:noProof/>
              </w:rPr>
              <w:t>5.2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硬件服务器及网络需求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1" w:history="1">
            <w:r w:rsidR="00BC243B" w:rsidRPr="00F62840">
              <w:rPr>
                <w:rStyle w:val="a8"/>
                <w:noProof/>
              </w:rPr>
              <w:t>5.2.1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网络拓扑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2" w:history="1">
            <w:r w:rsidR="00BC243B" w:rsidRPr="00F62840">
              <w:rPr>
                <w:rStyle w:val="a8"/>
                <w:noProof/>
              </w:rPr>
              <w:t>5.2.2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软硬件环境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3" w:history="1">
            <w:r w:rsidR="00BC243B" w:rsidRPr="00F62840">
              <w:rPr>
                <w:rStyle w:val="a8"/>
                <w:noProof/>
              </w:rPr>
              <w:t>5.2.3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4" w:history="1">
            <w:r w:rsidR="00BC243B" w:rsidRPr="00F62840">
              <w:rPr>
                <w:rStyle w:val="a8"/>
                <w:noProof/>
                <w:lang w:eastAsia="en-US"/>
              </w:rPr>
              <w:t>5.3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扩展性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5" w:history="1">
            <w:r w:rsidR="00BC243B" w:rsidRPr="00F62840">
              <w:rPr>
                <w:rStyle w:val="a8"/>
                <w:noProof/>
                <w:lang w:eastAsia="en-US"/>
              </w:rPr>
              <w:t>5.4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安全性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6" w:history="1">
            <w:r w:rsidR="00BC243B" w:rsidRPr="00F62840">
              <w:rPr>
                <w:rStyle w:val="a8"/>
                <w:noProof/>
              </w:rPr>
              <w:t>5.5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7" w:history="1">
            <w:r w:rsidR="00BC243B" w:rsidRPr="00F62840">
              <w:rPr>
                <w:rStyle w:val="a8"/>
                <w:noProof/>
              </w:rPr>
              <w:t>5.6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可维护性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8" w:history="1">
            <w:r w:rsidR="00BC243B" w:rsidRPr="00F62840">
              <w:rPr>
                <w:rStyle w:val="a8"/>
                <w:noProof/>
                <w:lang w:eastAsia="en-US"/>
              </w:rPr>
              <w:t>5.7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可靠性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9" w:history="1">
            <w:r w:rsidR="00BC243B" w:rsidRPr="00F62840">
              <w:rPr>
                <w:rStyle w:val="a8"/>
                <w:noProof/>
                <w:lang w:eastAsia="en-US"/>
              </w:rPr>
              <w:t>5.8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运营培训需求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0" w:history="1">
            <w:r w:rsidR="00BC243B" w:rsidRPr="00F62840">
              <w:rPr>
                <w:rStyle w:val="a8"/>
                <w:noProof/>
              </w:rPr>
              <w:t>5.9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兼容性要求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41" w:history="1">
            <w:r w:rsidR="00BC243B" w:rsidRPr="00F62840">
              <w:rPr>
                <w:rStyle w:val="a8"/>
                <w:noProof/>
              </w:rPr>
              <w:t>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附录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2C2C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2" w:history="1">
            <w:r w:rsidR="00BC243B" w:rsidRPr="00F62840">
              <w:rPr>
                <w:rStyle w:val="a8"/>
                <w:noProof/>
              </w:rPr>
              <w:t>6.1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修改记录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290468289"/>
      <w:bookmarkStart w:id="2" w:name="_Toc301195110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301195111"/>
      <w:r>
        <w:rPr>
          <w:rFonts w:hint="eastAsia"/>
        </w:rPr>
        <w:t>编写目的</w:t>
      </w:r>
      <w:bookmarkEnd w:id="3"/>
      <w:bookmarkEnd w:id="4"/>
      <w:bookmarkEnd w:id="5"/>
    </w:p>
    <w:p w:rsidR="00655C10" w:rsidRPr="005C62A1" w:rsidRDefault="00655C10" w:rsidP="005C62A1">
      <w:r>
        <w:rPr>
          <w:rFonts w:hint="eastAsia"/>
        </w:rPr>
        <w:t>本文档包含</w:t>
      </w:r>
      <w:r w:rsidR="00A637D7">
        <w:rPr>
          <w:rFonts w:hint="eastAsia"/>
        </w:rPr>
        <w:t>nullpointer-bug</w:t>
      </w:r>
      <w:r w:rsidR="00A637D7">
        <w:rPr>
          <w:rFonts w:hint="eastAsia"/>
        </w:rPr>
        <w:t>管理系统</w:t>
      </w:r>
      <w:r>
        <w:rPr>
          <w:rFonts w:hint="eastAsia"/>
        </w:rPr>
        <w:t>的功能性需求以及非功能性需求方面的内容，由</w:t>
      </w:r>
      <w:r w:rsidR="00A637D7">
        <w:rPr>
          <w:rFonts w:hint="eastAsia"/>
        </w:rPr>
        <w:t>EX</w:t>
      </w:r>
      <w:r w:rsidR="00A637D7">
        <w:t>P</w:t>
      </w:r>
      <w:r w:rsidR="00A637D7">
        <w:t>项目小组</w:t>
      </w:r>
      <w:r>
        <w:rPr>
          <w:rFonts w:hint="eastAsia"/>
        </w:rPr>
        <w:t>整理完成，</w:t>
      </w:r>
      <w:r w:rsidRPr="00655C10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2F626D" w:rsidRDefault="002F626D" w:rsidP="002F626D">
      <w:pPr>
        <w:pStyle w:val="2"/>
      </w:pPr>
      <w:bookmarkStart w:id="6" w:name="_Toc290468052"/>
      <w:bookmarkStart w:id="7" w:name="_Toc290468291"/>
      <w:bookmarkStart w:id="8" w:name="_Toc301195112"/>
      <w:r>
        <w:rPr>
          <w:rFonts w:hint="eastAsia"/>
        </w:rPr>
        <w:t>项目背景</w:t>
      </w:r>
      <w:bookmarkEnd w:id="6"/>
      <w:bookmarkEnd w:id="7"/>
      <w:bookmarkEnd w:id="8"/>
    </w:p>
    <w:p w:rsidR="00655C10" w:rsidRPr="00655C10" w:rsidRDefault="00655C10" w:rsidP="00655C10">
      <w:r w:rsidRPr="00655C10">
        <w:rPr>
          <w:rFonts w:hint="eastAsia"/>
        </w:rPr>
        <w:t>项目名称：</w:t>
      </w:r>
      <w:r w:rsidR="001D4503">
        <w:rPr>
          <w:rFonts w:hint="eastAsia"/>
        </w:rPr>
        <w:t>nullpointer-bug</w:t>
      </w:r>
      <w:r w:rsidR="001D4503">
        <w:rPr>
          <w:rFonts w:hint="eastAsia"/>
        </w:rPr>
        <w:t>管理系统</w:t>
      </w:r>
    </w:p>
    <w:p w:rsidR="00655C10" w:rsidRPr="00655C10" w:rsidRDefault="00655C10" w:rsidP="00655C10">
      <w:r w:rsidRPr="00655C10">
        <w:rPr>
          <w:rFonts w:hint="eastAsia"/>
        </w:rPr>
        <w:t>项目的提出方：</w:t>
      </w:r>
      <w:r w:rsidR="001D4503">
        <w:rPr>
          <w:rFonts w:hint="eastAsia"/>
        </w:rPr>
        <w:t>EX</w:t>
      </w:r>
      <w:r w:rsidR="001D4503">
        <w:t>P</w:t>
      </w:r>
      <w:r w:rsidR="001D4503">
        <w:t>项目小组</w:t>
      </w:r>
    </w:p>
    <w:p w:rsidR="005C62A1" w:rsidRPr="00655C10" w:rsidRDefault="00655C10" w:rsidP="005C62A1">
      <w:r w:rsidRPr="00655C10">
        <w:rPr>
          <w:rFonts w:hint="eastAsia"/>
        </w:rPr>
        <w:t>项目目标：为</w:t>
      </w:r>
      <w:r w:rsidR="001D4503">
        <w:rPr>
          <w:rFonts w:hint="eastAsia"/>
        </w:rPr>
        <w:t>程序员提供更好的学习和交流的</w:t>
      </w:r>
      <w:r w:rsidR="00277214">
        <w:rPr>
          <w:rFonts w:hint="eastAsia"/>
        </w:rPr>
        <w:t>平台</w:t>
      </w:r>
    </w:p>
    <w:p w:rsidR="002F626D" w:rsidRDefault="002F626D" w:rsidP="002F626D">
      <w:pPr>
        <w:pStyle w:val="2"/>
      </w:pPr>
      <w:bookmarkStart w:id="9" w:name="_Toc290468053"/>
      <w:bookmarkStart w:id="10" w:name="_Toc290468292"/>
      <w:bookmarkStart w:id="11" w:name="_Toc301195113"/>
      <w:r>
        <w:rPr>
          <w:rFonts w:hint="eastAsia"/>
        </w:rPr>
        <w:t>文档团队</w:t>
      </w:r>
      <w:bookmarkEnd w:id="9"/>
      <w:bookmarkEnd w:id="10"/>
      <w:bookmarkEnd w:id="11"/>
    </w:p>
    <w:p w:rsidR="005C62A1" w:rsidRPr="005C62A1" w:rsidRDefault="00A637D7" w:rsidP="005C62A1">
      <w:r w:rsidRPr="00A637D7">
        <w:rPr>
          <w:rFonts w:hint="eastAsia"/>
        </w:rPr>
        <w:t>冯廷鑫、张肇霖、颜荣恩、汤文茹</w:t>
      </w:r>
    </w:p>
    <w:p w:rsidR="002F626D" w:rsidRDefault="002F626D" w:rsidP="002F626D">
      <w:pPr>
        <w:pStyle w:val="2"/>
      </w:pPr>
      <w:bookmarkStart w:id="12" w:name="_Toc290468054"/>
      <w:bookmarkStart w:id="13" w:name="_Toc290468293"/>
      <w:bookmarkStart w:id="14" w:name="_Toc301195114"/>
      <w:r>
        <w:rPr>
          <w:rFonts w:hint="eastAsia"/>
        </w:rPr>
        <w:t>项目管理团队</w:t>
      </w:r>
      <w:bookmarkEnd w:id="12"/>
      <w:bookmarkEnd w:id="13"/>
      <w:bookmarkEnd w:id="14"/>
    </w:p>
    <w:p w:rsidR="00A637D7" w:rsidRDefault="00A637D7" w:rsidP="00A637D7">
      <w:r>
        <w:rPr>
          <w:rFonts w:hint="eastAsia"/>
        </w:rPr>
        <w:t>PM</w:t>
      </w:r>
      <w:r>
        <w:rPr>
          <w:rFonts w:hint="eastAsia"/>
        </w:rPr>
        <w:t>：冯廷鑫</w:t>
      </w:r>
    </w:p>
    <w:p w:rsidR="00A637D7" w:rsidRDefault="00A637D7" w:rsidP="00A637D7">
      <w:r>
        <w:rPr>
          <w:rFonts w:hint="eastAsia"/>
        </w:rPr>
        <w:t>产品经理：张肇霖</w:t>
      </w:r>
    </w:p>
    <w:p w:rsidR="00A637D7" w:rsidRDefault="00A637D7" w:rsidP="00A637D7">
      <w:r>
        <w:rPr>
          <w:rFonts w:hint="eastAsia"/>
        </w:rPr>
        <w:t>用户体验、测试工程师：颜荣恩、汤文茹</w:t>
      </w:r>
    </w:p>
    <w:p w:rsidR="00A637D7" w:rsidRDefault="00A637D7" w:rsidP="00A637D7">
      <w:r>
        <w:rPr>
          <w:rFonts w:hint="eastAsia"/>
        </w:rPr>
        <w:t>开发工程师：冯廷鑫、张肇霖、颜荣恩、汤文茹</w:t>
      </w:r>
    </w:p>
    <w:p w:rsidR="00711EEE" w:rsidRDefault="00711EEE" w:rsidP="00711EEE">
      <w:pPr>
        <w:pStyle w:val="2"/>
      </w:pPr>
      <w:bookmarkStart w:id="15" w:name="_Toc290468055"/>
      <w:bookmarkStart w:id="16" w:name="_Toc290468294"/>
      <w:bookmarkStart w:id="17" w:name="_Toc301195115"/>
      <w:r>
        <w:rPr>
          <w:rFonts w:hint="eastAsia"/>
        </w:rPr>
        <w:t>项目假设与约束</w:t>
      </w:r>
      <w:bookmarkEnd w:id="15"/>
      <w:bookmarkEnd w:id="16"/>
      <w:bookmarkEnd w:id="17"/>
    </w:p>
    <w:p w:rsidR="00655C10" w:rsidRDefault="00655C10" w:rsidP="00655C10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711EEE" w:rsidRPr="00655C10" w:rsidRDefault="00655C10" w:rsidP="00814FA5">
      <w:pPr>
        <w:ind w:leftChars="400" w:left="84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2F626D" w:rsidRDefault="002F626D" w:rsidP="002F626D">
      <w:pPr>
        <w:pStyle w:val="1"/>
      </w:pPr>
      <w:bookmarkStart w:id="18" w:name="_Toc290468056"/>
      <w:bookmarkStart w:id="19" w:name="_Toc290468295"/>
      <w:bookmarkStart w:id="20" w:name="_Toc301195116"/>
      <w:r>
        <w:rPr>
          <w:rFonts w:hint="eastAsia"/>
        </w:rPr>
        <w:lastRenderedPageBreak/>
        <w:t>项目前景与范围</w:t>
      </w:r>
      <w:bookmarkEnd w:id="18"/>
      <w:bookmarkEnd w:id="19"/>
      <w:bookmarkEnd w:id="20"/>
    </w:p>
    <w:p w:rsidR="002F626D" w:rsidRDefault="002F626D" w:rsidP="002F626D">
      <w:pPr>
        <w:pStyle w:val="2"/>
      </w:pPr>
      <w:bookmarkStart w:id="21" w:name="_Toc290468057"/>
      <w:bookmarkStart w:id="22" w:name="_Toc290468296"/>
      <w:bookmarkStart w:id="23" w:name="_Toc301195117"/>
      <w:r>
        <w:rPr>
          <w:rFonts w:hint="eastAsia"/>
        </w:rPr>
        <w:t>项目前景</w:t>
      </w:r>
      <w:bookmarkEnd w:id="21"/>
      <w:bookmarkEnd w:id="22"/>
      <w:bookmarkEnd w:id="23"/>
    </w:p>
    <w:p w:rsidR="0014431E" w:rsidRDefault="00783C02" w:rsidP="0014431E">
      <w:pPr>
        <w:ind w:firstLine="420"/>
      </w:pPr>
      <w:r w:rsidRPr="00783C02">
        <w:rPr>
          <w:rFonts w:hint="eastAsia"/>
        </w:rPr>
        <w:t>该项目主要是为了聚集程序中经常出现的</w:t>
      </w:r>
      <w:r w:rsidRPr="00783C02">
        <w:rPr>
          <w:rFonts w:hint="eastAsia"/>
        </w:rPr>
        <w:t>bug</w:t>
      </w:r>
      <w:r w:rsidRPr="00783C02">
        <w:rPr>
          <w:rFonts w:hint="eastAsia"/>
        </w:rPr>
        <w:t>，减少程序员调试程序的时间，提高程序员的工作效率，同时，</w:t>
      </w:r>
      <w:r w:rsidRPr="00783C02">
        <w:rPr>
          <w:rFonts w:hint="eastAsia"/>
        </w:rPr>
        <w:t xml:space="preserve">nullpointer-bug </w:t>
      </w:r>
      <w:r w:rsidRPr="00783C02">
        <w:rPr>
          <w:rFonts w:hint="eastAsia"/>
        </w:rPr>
        <w:t>管理网站提供技术问答的平台，为程序员指点迷津</w:t>
      </w:r>
      <w:r w:rsidR="0014431E">
        <w:rPr>
          <w:rFonts w:hint="eastAsia"/>
        </w:rPr>
        <w:t>。</w:t>
      </w:r>
    </w:p>
    <w:p w:rsidR="002F626D" w:rsidRDefault="002F626D" w:rsidP="002F626D">
      <w:pPr>
        <w:pStyle w:val="2"/>
      </w:pPr>
      <w:bookmarkStart w:id="24" w:name="_Toc290468058"/>
      <w:bookmarkStart w:id="25" w:name="_Toc290468297"/>
      <w:bookmarkStart w:id="26" w:name="_Toc301195118"/>
      <w:r>
        <w:rPr>
          <w:rFonts w:hint="eastAsia"/>
        </w:rPr>
        <w:t>项目范围</w:t>
      </w:r>
      <w:bookmarkEnd w:id="24"/>
      <w:bookmarkEnd w:id="25"/>
      <w:bookmarkEnd w:id="26"/>
    </w:p>
    <w:p w:rsidR="00783C02" w:rsidRDefault="00783C02" w:rsidP="00783C02">
      <w:r>
        <w:rPr>
          <w:rFonts w:hint="eastAsia"/>
        </w:rPr>
        <w:t>项目范围：</w:t>
      </w:r>
    </w:p>
    <w:p w:rsidR="00783C02" w:rsidRDefault="00783C02" w:rsidP="00783C02">
      <w:r>
        <w:rPr>
          <w:rFonts w:hint="eastAsia"/>
        </w:rPr>
        <w:t>项目需要完成</w:t>
      </w:r>
      <w:r>
        <w:rPr>
          <w:rFonts w:hint="eastAsia"/>
        </w:rPr>
        <w:t>bug</w:t>
      </w:r>
      <w:r>
        <w:rPr>
          <w:rFonts w:hint="eastAsia"/>
        </w:rPr>
        <w:t>解决方法的显示与征集、</w:t>
      </w:r>
      <w:r>
        <w:rPr>
          <w:rFonts w:hint="eastAsia"/>
        </w:rPr>
        <w:t>bug</w:t>
      </w:r>
      <w:r>
        <w:rPr>
          <w:rFonts w:hint="eastAsia"/>
        </w:rPr>
        <w:t>分享、</w:t>
      </w:r>
      <w:r>
        <w:rPr>
          <w:rFonts w:hint="eastAsia"/>
        </w:rPr>
        <w:t>bug</w:t>
      </w:r>
      <w:r>
        <w:rPr>
          <w:rFonts w:hint="eastAsia"/>
        </w:rPr>
        <w:t>查找、技术问答等功能</w:t>
      </w:r>
    </w:p>
    <w:p w:rsidR="00783C02" w:rsidRDefault="00783C02" w:rsidP="00783C02">
      <w:r>
        <w:rPr>
          <w:rFonts w:hint="eastAsia"/>
        </w:rPr>
        <w:t>功能</w:t>
      </w:r>
    </w:p>
    <w:p w:rsidR="00783C02" w:rsidRDefault="00783C02" w:rsidP="00783C02">
      <w:r>
        <w:rPr>
          <w:rFonts w:hint="eastAsia"/>
        </w:rPr>
        <w:t>超出范围：</w:t>
      </w:r>
    </w:p>
    <w:p w:rsidR="00B22E1A" w:rsidRPr="00B22E1A" w:rsidRDefault="00783C02" w:rsidP="00783C02">
      <w:r>
        <w:rPr>
          <w:rFonts w:hint="eastAsia"/>
        </w:rPr>
        <w:t>系统不包含提供源程序的功能</w:t>
      </w:r>
    </w:p>
    <w:p w:rsidR="002F626D" w:rsidRDefault="002F626D" w:rsidP="002F626D">
      <w:pPr>
        <w:pStyle w:val="1"/>
      </w:pPr>
      <w:bookmarkStart w:id="27" w:name="_Toc290468059"/>
      <w:bookmarkStart w:id="28" w:name="_Toc290468298"/>
      <w:bookmarkStart w:id="29" w:name="_Toc301195119"/>
      <w:r>
        <w:rPr>
          <w:rFonts w:hint="eastAsia"/>
        </w:rPr>
        <w:t>需求概述</w:t>
      </w:r>
      <w:bookmarkEnd w:id="27"/>
      <w:bookmarkEnd w:id="28"/>
      <w:bookmarkEnd w:id="29"/>
    </w:p>
    <w:p w:rsidR="00AF2073" w:rsidRDefault="00AF2073" w:rsidP="00AF2073">
      <w:pPr>
        <w:pStyle w:val="2"/>
      </w:pPr>
      <w:bookmarkStart w:id="30" w:name="_Toc290468060"/>
      <w:bookmarkStart w:id="31" w:name="_Toc290468299"/>
      <w:bookmarkStart w:id="32" w:name="_Toc301195120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30"/>
      <w:bookmarkEnd w:id="31"/>
      <w:bookmarkEnd w:id="32"/>
    </w:p>
    <w:p w:rsidR="00E42EE8" w:rsidRDefault="006F11E2" w:rsidP="00E42EE8">
      <w:pPr>
        <w:ind w:firstLine="420"/>
      </w:pPr>
      <w:r>
        <w:rPr>
          <w:rFonts w:hint="eastAsia"/>
        </w:rPr>
        <w:t>本网站</w:t>
      </w:r>
      <w:r w:rsidR="00E42EE8">
        <w:rPr>
          <w:rFonts w:hint="eastAsia"/>
        </w:rPr>
        <w:t>的最终用户是</w:t>
      </w:r>
      <w:r>
        <w:rPr>
          <w:rFonts w:hint="eastAsia"/>
        </w:rPr>
        <w:t>程序</w:t>
      </w:r>
      <w:r w:rsidR="00CF246B">
        <w:rPr>
          <w:rFonts w:hint="eastAsia"/>
        </w:rPr>
        <w:t>员、对编程感兴趣的人</w:t>
      </w:r>
      <w:r w:rsidR="00E42EE8">
        <w:rPr>
          <w:rFonts w:hint="eastAsia"/>
        </w:rPr>
        <w:t>。</w:t>
      </w:r>
    </w:p>
    <w:p w:rsidR="00CF246B" w:rsidRDefault="00783C02" w:rsidP="00E42EE8">
      <w:pPr>
        <w:ind w:firstLine="420"/>
      </w:pPr>
      <w:r>
        <w:t>管理员：</w:t>
      </w:r>
      <w:r>
        <w:rPr>
          <w:rFonts w:hint="eastAsia"/>
        </w:rPr>
        <w:t>知识水平相对较高，计算机操作水平较好，使用频度较为频繁</w:t>
      </w:r>
    </w:p>
    <w:p w:rsidR="00783C02" w:rsidRDefault="00783C02" w:rsidP="00E42EE8">
      <w:pPr>
        <w:ind w:firstLine="420"/>
      </w:pPr>
      <w:r>
        <w:t>普通用户：</w:t>
      </w:r>
      <w:r>
        <w:rPr>
          <w:rFonts w:hint="eastAsia"/>
        </w:rPr>
        <w:t>无法估计，各色人都有可能，不经常使用</w:t>
      </w:r>
    </w:p>
    <w:p w:rsidR="006747E4" w:rsidRPr="00045FDC" w:rsidRDefault="00610A00" w:rsidP="00045FDC">
      <w:pPr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31E707" wp14:editId="0A1086A1">
            <wp:extent cx="4076700" cy="185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FDC">
        <w:rPr>
          <w:i/>
          <w:noProof/>
          <w:color w:val="548DD4" w:themeColor="text2" w:themeTint="99"/>
        </w:rPr>
        <w:t xml:space="preserve"> </w:t>
      </w:r>
    </w:p>
    <w:p w:rsidR="00A55343" w:rsidRDefault="00A55343" w:rsidP="00AF2073">
      <w:pPr>
        <w:pStyle w:val="2"/>
      </w:pPr>
      <w:bookmarkStart w:id="33" w:name="_Toc290468061"/>
      <w:bookmarkStart w:id="34" w:name="_Toc290468300"/>
      <w:bookmarkStart w:id="35" w:name="_Toc301195121"/>
      <w:r>
        <w:rPr>
          <w:rFonts w:hint="eastAsia"/>
        </w:rPr>
        <w:lastRenderedPageBreak/>
        <w:t>产品特性</w:t>
      </w:r>
      <w:bookmarkEnd w:id="33"/>
      <w:bookmarkEnd w:id="34"/>
      <w:bookmarkEnd w:id="35"/>
    </w:p>
    <w:p w:rsidR="00A55343" w:rsidRPr="00045FDC" w:rsidRDefault="00045FDC" w:rsidP="00045FDC">
      <w:pPr>
        <w:ind w:firstLineChars="200" w:firstLine="420"/>
      </w:pPr>
      <w:r>
        <w:t>本项目是一个针对于</w:t>
      </w:r>
      <w:r>
        <w:t>bug</w:t>
      </w:r>
      <w:r>
        <w:t>管理的网站平台，</w:t>
      </w:r>
      <w:r w:rsidRPr="00783C02">
        <w:rPr>
          <w:rFonts w:hint="eastAsia"/>
        </w:rPr>
        <w:t>该项目主要是为了聚集程序中经常出现的</w:t>
      </w:r>
      <w:r w:rsidRPr="00783C02">
        <w:rPr>
          <w:rFonts w:hint="eastAsia"/>
        </w:rPr>
        <w:t>bug</w:t>
      </w:r>
      <w:r w:rsidRPr="00783C02">
        <w:rPr>
          <w:rFonts w:hint="eastAsia"/>
        </w:rPr>
        <w:t>，减少程序员调试程序的时间，提高程序员的工作效率，同时，</w:t>
      </w:r>
      <w:r w:rsidRPr="00783C02">
        <w:rPr>
          <w:rFonts w:hint="eastAsia"/>
        </w:rPr>
        <w:t xml:space="preserve">nullpointer-bug </w:t>
      </w:r>
      <w:r w:rsidRPr="00783C02">
        <w:rPr>
          <w:rFonts w:hint="eastAsia"/>
        </w:rPr>
        <w:t>管理网站提供技术问答的平台，为程序员指点迷津</w:t>
      </w:r>
      <w:r>
        <w:t>。</w:t>
      </w:r>
      <w:r w:rsidR="004050A9">
        <w:rPr>
          <w:rFonts w:hint="eastAsia"/>
        </w:rPr>
        <w:t>主要实现对</w:t>
      </w:r>
      <w:r>
        <w:rPr>
          <w:rFonts w:hint="eastAsia"/>
        </w:rPr>
        <w:t>bug</w:t>
      </w:r>
      <w:r w:rsidR="004050A9">
        <w:rPr>
          <w:rFonts w:hint="eastAsia"/>
        </w:rPr>
        <w:t>的管理功能</w:t>
      </w:r>
      <w:r w:rsidR="00307D9D">
        <w:rPr>
          <w:rFonts w:hint="eastAsia"/>
        </w:rPr>
        <w:t>，操作简便</w:t>
      </w:r>
      <w:r w:rsidR="00094B7C">
        <w:rPr>
          <w:rFonts w:hint="eastAsia"/>
        </w:rPr>
        <w:t>。</w:t>
      </w:r>
      <w:r w:rsidR="00772D97" w:rsidRPr="00094B7C">
        <w:rPr>
          <w:rFonts w:hint="eastAsia"/>
        </w:rPr>
        <w:t>详细的功能列表见</w:t>
      </w:r>
      <w:r w:rsidR="00772D97" w:rsidRPr="00094B7C">
        <w:rPr>
          <w:rFonts w:hint="eastAsia"/>
        </w:rPr>
        <w:t>3.3</w:t>
      </w:r>
      <w:r w:rsidR="00772D97" w:rsidRPr="00094B7C">
        <w:rPr>
          <w:rFonts w:hint="eastAsia"/>
        </w:rPr>
        <w:t>节，详细的需求见</w:t>
      </w:r>
      <w:r w:rsidR="00772D97" w:rsidRPr="00094B7C">
        <w:rPr>
          <w:rFonts w:hint="eastAsia"/>
        </w:rPr>
        <w:t>4.</w:t>
      </w:r>
      <w:r w:rsidR="00772D97" w:rsidRPr="00094B7C">
        <w:rPr>
          <w:rFonts w:hint="eastAsia"/>
        </w:rPr>
        <w:t>功能性需求</w:t>
      </w:r>
      <w:r w:rsidR="0089476C" w:rsidRPr="00094B7C">
        <w:rPr>
          <w:rFonts w:hint="eastAsia"/>
        </w:rPr>
        <w:t>。</w:t>
      </w:r>
    </w:p>
    <w:p w:rsidR="00AF2073" w:rsidRDefault="00AF2073" w:rsidP="00AF2073">
      <w:pPr>
        <w:pStyle w:val="2"/>
      </w:pPr>
      <w:bookmarkStart w:id="36" w:name="_Toc290468062"/>
      <w:bookmarkStart w:id="37" w:name="_Toc290468301"/>
      <w:bookmarkStart w:id="38" w:name="_Toc301195122"/>
      <w:r>
        <w:rPr>
          <w:rFonts w:hint="eastAsia"/>
        </w:rPr>
        <w:t>功能列表</w:t>
      </w:r>
      <w:bookmarkEnd w:id="36"/>
      <w:bookmarkEnd w:id="37"/>
      <w:bookmarkEnd w:id="38"/>
    </w:p>
    <w:p w:rsidR="005F3BD6" w:rsidRDefault="005F3BD6" w:rsidP="004F7DCA">
      <w:r>
        <w:rPr>
          <w:rFonts w:hint="eastAsia"/>
        </w:rPr>
        <w:t>用户：注册</w:t>
      </w:r>
      <w:r w:rsidR="00C8229E">
        <w:rPr>
          <w:rFonts w:hint="eastAsia"/>
        </w:rPr>
        <w:t>用户</w:t>
      </w:r>
      <w:r w:rsidR="008C0FC1">
        <w:rPr>
          <w:rFonts w:hint="eastAsia"/>
        </w:rPr>
        <w:t>信息</w:t>
      </w:r>
      <w:r>
        <w:rPr>
          <w:rFonts w:hint="eastAsia"/>
        </w:rPr>
        <w:t>、提问问题、回答问题、分享</w:t>
      </w:r>
      <w:r>
        <w:rPr>
          <w:rFonts w:hint="eastAsia"/>
        </w:rPr>
        <w:t>bug</w:t>
      </w:r>
      <w:r>
        <w:rPr>
          <w:rFonts w:hint="eastAsia"/>
        </w:rPr>
        <w:t>、点赞、</w:t>
      </w:r>
      <w:r w:rsidR="00BB66C2">
        <w:rPr>
          <w:rFonts w:hint="eastAsia"/>
        </w:rPr>
        <w:t>查看</w:t>
      </w:r>
      <w:r>
        <w:rPr>
          <w:rFonts w:hint="eastAsia"/>
        </w:rPr>
        <w:t>荣誉榜、查询信息、踩、评论</w:t>
      </w:r>
      <w:r w:rsidR="00886E8C">
        <w:rPr>
          <w:rFonts w:hint="eastAsia"/>
        </w:rPr>
        <w:t>、回复</w:t>
      </w:r>
      <w:r>
        <w:rPr>
          <w:rFonts w:hint="eastAsia"/>
        </w:rPr>
        <w:t>、编辑问题</w:t>
      </w:r>
      <w:r w:rsidR="00A243AE">
        <w:rPr>
          <w:rFonts w:hint="eastAsia"/>
        </w:rPr>
        <w:t>、</w:t>
      </w:r>
      <w:r w:rsidR="00A243AE">
        <w:t>修改个人信息</w:t>
      </w:r>
      <w:r w:rsidR="00AA5BAE">
        <w:t>、签到</w:t>
      </w:r>
      <w:r w:rsidR="0040212E">
        <w:t>。</w:t>
      </w:r>
    </w:p>
    <w:p w:rsidR="004F7DCA" w:rsidRPr="004F7DCA" w:rsidRDefault="005F3BD6" w:rsidP="004F7DCA">
      <w:r>
        <w:rPr>
          <w:rFonts w:hint="eastAsia"/>
        </w:rPr>
        <w:t>管理员：</w:t>
      </w:r>
      <w:r w:rsidR="00A243AE">
        <w:rPr>
          <w:rFonts w:hint="eastAsia"/>
        </w:rPr>
        <w:t>信息审核、采集信息、编辑信息、管理用户</w:t>
      </w:r>
    </w:p>
    <w:p w:rsidR="00AF2073" w:rsidRDefault="00AF2073" w:rsidP="00AF2073">
      <w:pPr>
        <w:pStyle w:val="2"/>
      </w:pPr>
      <w:bookmarkStart w:id="39" w:name="_Toc290468063"/>
      <w:bookmarkStart w:id="40" w:name="_Toc290468302"/>
      <w:bookmarkStart w:id="41" w:name="_Toc301195123"/>
      <w:r>
        <w:rPr>
          <w:rFonts w:hint="eastAsia"/>
        </w:rPr>
        <w:t>权限列表</w:t>
      </w:r>
      <w:bookmarkEnd w:id="39"/>
      <w:bookmarkEnd w:id="40"/>
      <w:bookmarkEnd w:id="41"/>
    </w:p>
    <w:p w:rsidR="00A243AE" w:rsidRDefault="00A243AE" w:rsidP="00A243AE">
      <w:r>
        <w:t>用户：注册信息、查询已有问题、提出问题、评论已有问题、修改个人信息</w:t>
      </w:r>
    </w:p>
    <w:p w:rsidR="00A243AE" w:rsidRPr="00A243AE" w:rsidRDefault="00A243AE" w:rsidP="00A243AE">
      <w:r>
        <w:t>管理员：推荐优秀的问答或文章、编辑已有用户、</w:t>
      </w:r>
      <w:r w:rsidR="00AA5BAE">
        <w:t>采集本工程未有的信息、对用户分享信息的管理。</w:t>
      </w:r>
    </w:p>
    <w:p w:rsidR="002F626D" w:rsidRDefault="002F626D" w:rsidP="002F626D">
      <w:pPr>
        <w:pStyle w:val="1"/>
      </w:pPr>
      <w:bookmarkStart w:id="42" w:name="_Toc290468064"/>
      <w:bookmarkStart w:id="43" w:name="_Toc290468303"/>
      <w:bookmarkStart w:id="44" w:name="_Toc301195124"/>
      <w:r>
        <w:rPr>
          <w:rFonts w:hint="eastAsia"/>
        </w:rPr>
        <w:lastRenderedPageBreak/>
        <w:t>功能性需求</w:t>
      </w:r>
      <w:bookmarkEnd w:id="42"/>
      <w:bookmarkEnd w:id="43"/>
      <w:bookmarkEnd w:id="44"/>
    </w:p>
    <w:p w:rsidR="00303F36" w:rsidRPr="00303F36" w:rsidRDefault="00303F36" w:rsidP="00303F36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F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6012" cy="3714658"/>
            <wp:effectExtent l="0" t="0" r="0" b="0"/>
            <wp:docPr id="5" name="图片 5" descr="D:\腾讯\qq用文档\1552068029\Image\Group\CJTUL`4{[JS]FW7(~3[RE]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腾讯\qq用文档\1552068029\Image\Group\CJTUL`4{[JS]FW7(~3[RE]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55" cy="37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35" w:rsidRPr="00705135" w:rsidRDefault="00705135" w:rsidP="00705135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5135" w:rsidRDefault="00705135" w:rsidP="001F1943">
      <w:pPr>
        <w:rPr>
          <w:noProof/>
        </w:rPr>
      </w:pPr>
    </w:p>
    <w:p w:rsidR="00303F36" w:rsidRPr="00303F36" w:rsidRDefault="00303F36" w:rsidP="00303F36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F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5916" cy="3838575"/>
            <wp:effectExtent l="0" t="0" r="0" b="0"/>
            <wp:docPr id="1" name="图片 1" descr="D:\腾讯\qq用文档\1552068029\Image\Group\V(GGIU8%MUGFWDQ@HB]_%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腾讯\qq用文档\1552068029\Image\Group\V(GGIU8%MUGFWDQ@HB]_%8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19" cy="38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35" w:rsidRPr="00F8242C" w:rsidRDefault="00705135" w:rsidP="001F1943">
      <w:pPr>
        <w:rPr>
          <w:i/>
          <w:color w:val="548DD4" w:themeColor="text2" w:themeTint="99"/>
        </w:rPr>
      </w:pPr>
    </w:p>
    <w:p w:rsidR="001F1943" w:rsidRDefault="001F1943" w:rsidP="001F1943">
      <w:r>
        <w:rPr>
          <w:rFonts w:hint="eastAsia"/>
        </w:rPr>
        <w:t>用例名：</w:t>
      </w:r>
    </w:p>
    <w:p w:rsidR="001F1943" w:rsidRDefault="00BF7529" w:rsidP="001F1943">
      <w:pPr>
        <w:ind w:leftChars="200" w:left="420"/>
      </w:pPr>
      <w:r>
        <w:rPr>
          <w:rFonts w:hint="eastAsia"/>
        </w:rPr>
        <w:t>注册用户</w:t>
      </w:r>
      <w:r w:rsidR="001F1943">
        <w:rPr>
          <w:rFonts w:hint="eastAsia"/>
        </w:rPr>
        <w:t>信息：</w:t>
      </w:r>
    </w:p>
    <w:p w:rsidR="008761E6" w:rsidRPr="00461628" w:rsidRDefault="008761E6" w:rsidP="008761E6">
      <w:pPr>
        <w:ind w:leftChars="200" w:left="420" w:firstLine="420"/>
      </w:pPr>
      <w:r w:rsidRPr="00461628">
        <w:rPr>
          <w:rFonts w:hint="eastAsia"/>
        </w:rPr>
        <w:t>干系人利益</w:t>
      </w:r>
      <w:r w:rsidRPr="00461628">
        <w:t>:</w:t>
      </w:r>
    </w:p>
    <w:p w:rsidR="001F1943" w:rsidRPr="00461628" w:rsidRDefault="00A30AA9" w:rsidP="001F1943">
      <w:pPr>
        <w:ind w:leftChars="200" w:left="420" w:firstLine="420"/>
      </w:pPr>
      <w:r>
        <w:rPr>
          <w:rFonts w:hint="eastAsia"/>
        </w:rPr>
        <w:t>用户</w:t>
      </w:r>
      <w:r w:rsidR="001F1943" w:rsidRPr="00461628">
        <w:rPr>
          <w:rFonts w:hint="eastAsia"/>
        </w:rPr>
        <w:t>：</w:t>
      </w:r>
      <w:r w:rsidR="001F1943">
        <w:rPr>
          <w:rFonts w:hint="eastAsia"/>
        </w:rPr>
        <w:t>方便、快捷</w:t>
      </w:r>
    </w:p>
    <w:p w:rsidR="0015313D" w:rsidRDefault="001F1943" w:rsidP="001F1943">
      <w:pPr>
        <w:ind w:leftChars="200" w:left="420" w:firstLine="420"/>
      </w:pPr>
      <w:r w:rsidRPr="00461628">
        <w:rPr>
          <w:rFonts w:hint="eastAsia"/>
        </w:rPr>
        <w:t>前置条件：</w:t>
      </w:r>
    </w:p>
    <w:p w:rsidR="001F1943" w:rsidRPr="00461628" w:rsidRDefault="00482A6A" w:rsidP="001F1943">
      <w:pPr>
        <w:ind w:leftChars="200" w:left="420" w:firstLine="420"/>
      </w:pPr>
      <w:r>
        <w:rPr>
          <w:rFonts w:hint="eastAsia"/>
        </w:rPr>
        <w:t>无</w:t>
      </w:r>
    </w:p>
    <w:p w:rsidR="001F1943" w:rsidRDefault="001F1943" w:rsidP="00A30AA9">
      <w:pPr>
        <w:ind w:leftChars="200" w:left="420" w:firstLine="420"/>
      </w:pPr>
      <w:r w:rsidRPr="00461628">
        <w:rPr>
          <w:rFonts w:hint="eastAsia"/>
        </w:rPr>
        <w:t>基本</w:t>
      </w:r>
      <w:r w:rsidR="00482A6A">
        <w:rPr>
          <w:rFonts w:hint="eastAsia"/>
        </w:rPr>
        <w:t>路径</w:t>
      </w:r>
      <w:r w:rsidRPr="00461628">
        <w:rPr>
          <w:rFonts w:hint="eastAsia"/>
        </w:rPr>
        <w:t>：</w:t>
      </w:r>
    </w:p>
    <w:p w:rsidR="00A30AA9" w:rsidRPr="00461628" w:rsidRDefault="00A30AA9" w:rsidP="00A30AA9">
      <w:pPr>
        <w:ind w:leftChars="200" w:left="420" w:firstLine="420"/>
      </w:pPr>
      <w:r>
        <w:t>用户点击注册信息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系统提示填写</w:t>
      </w:r>
      <w:r w:rsidR="00A30AA9">
        <w:rPr>
          <w:rFonts w:hint="eastAsia"/>
        </w:rPr>
        <w:t>用户详细</w:t>
      </w:r>
      <w:r w:rsidRPr="00461628">
        <w:rPr>
          <w:rFonts w:hint="eastAsia"/>
        </w:rPr>
        <w:t>信息</w:t>
      </w:r>
    </w:p>
    <w:p w:rsidR="001F1943" w:rsidRDefault="00482A6A" w:rsidP="001F1943">
      <w:pPr>
        <w:ind w:leftChars="200" w:left="420" w:firstLine="420"/>
      </w:pPr>
      <w:r>
        <w:rPr>
          <w:rFonts w:hint="eastAsia"/>
        </w:rPr>
        <w:t>用户</w:t>
      </w:r>
      <w:r w:rsidR="00A30AA9">
        <w:rPr>
          <w:rFonts w:hint="eastAsia"/>
        </w:rPr>
        <w:t>填写详细</w:t>
      </w:r>
      <w:r w:rsidR="001F1943" w:rsidRPr="00461628">
        <w:rPr>
          <w:rFonts w:hint="eastAsia"/>
        </w:rPr>
        <w:t>信息并提交</w:t>
      </w:r>
    </w:p>
    <w:p w:rsidR="00FD4C88" w:rsidRPr="00461628" w:rsidRDefault="00FD4C88" w:rsidP="001F1943">
      <w:pPr>
        <w:ind w:leftChars="200" w:left="420" w:firstLine="420"/>
      </w:pPr>
      <w:r>
        <w:t>系统验证用户</w:t>
      </w:r>
      <w:r w:rsidR="007A082B">
        <w:t>邮箱</w:t>
      </w:r>
    </w:p>
    <w:p w:rsidR="00FD4C88" w:rsidRPr="00461628" w:rsidRDefault="00A30AA9" w:rsidP="00FD4C88">
      <w:pPr>
        <w:ind w:leftChars="200" w:left="420" w:firstLine="420"/>
      </w:pPr>
      <w:r>
        <w:rPr>
          <w:rFonts w:hint="eastAsia"/>
        </w:rPr>
        <w:t>系统保存用户</w:t>
      </w:r>
      <w:r w:rsidR="001F1943" w:rsidRPr="00461628">
        <w:rPr>
          <w:rFonts w:hint="eastAsia"/>
        </w:rPr>
        <w:t>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1F1943" w:rsidRDefault="008761E6" w:rsidP="001531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 w:rsidR="00A30AA9">
        <w:rPr>
          <w:rFonts w:hint="eastAsia"/>
        </w:rPr>
        <w:t>填写的用户</w:t>
      </w:r>
      <w:r w:rsidR="001F1943" w:rsidRPr="00461628">
        <w:rPr>
          <w:rFonts w:hint="eastAsia"/>
        </w:rPr>
        <w:t>信息不符合规则，系统提示重新填写</w:t>
      </w:r>
    </w:p>
    <w:p w:rsidR="0015313D" w:rsidRPr="00461628" w:rsidRDefault="0015313D" w:rsidP="0015313D">
      <w:pPr>
        <w:pStyle w:val="a5"/>
        <w:numPr>
          <w:ilvl w:val="0"/>
          <w:numId w:val="10"/>
        </w:numPr>
        <w:ind w:firstLineChars="0"/>
      </w:pPr>
      <w:r>
        <w:t>网络故障，系统提示</w:t>
      </w:r>
    </w:p>
    <w:p w:rsidR="00764CE7" w:rsidRDefault="001F1943" w:rsidP="00CC5429">
      <w:pPr>
        <w:ind w:leftChars="200" w:left="420" w:firstLine="420"/>
      </w:pPr>
      <w:r w:rsidRPr="00461628">
        <w:rPr>
          <w:rFonts w:hint="eastAsia"/>
        </w:rPr>
        <w:t>后置条件：</w:t>
      </w:r>
    </w:p>
    <w:p w:rsidR="00CC5429" w:rsidRPr="00461628" w:rsidRDefault="00764CE7" w:rsidP="00CC5429">
      <w:pPr>
        <w:ind w:leftChars="200" w:left="420" w:firstLine="420"/>
      </w:pPr>
      <w:r>
        <w:t>无</w:t>
      </w:r>
      <w:r w:rsidRPr="00461628">
        <w:t xml:space="preserve"> 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8761E6" w:rsidP="001F1943">
      <w:pPr>
        <w:ind w:leftChars="200" w:left="420"/>
      </w:pPr>
      <w:r>
        <w:rPr>
          <w:rFonts w:hint="eastAsia"/>
        </w:rPr>
        <w:t>回答问题</w:t>
      </w:r>
      <w:r w:rsidR="001F1943">
        <w:rPr>
          <w:rFonts w:hint="eastAsia"/>
        </w:rPr>
        <w:t>：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</w:t>
      </w:r>
      <w:r w:rsidRPr="00461628">
        <w:t>:</w:t>
      </w:r>
    </w:p>
    <w:p w:rsidR="001F1943" w:rsidRDefault="0015313D" w:rsidP="001F1943">
      <w:pPr>
        <w:ind w:leftChars="200" w:left="420" w:firstLine="420"/>
      </w:pPr>
      <w:r>
        <w:rPr>
          <w:rFonts w:hint="eastAsia"/>
        </w:rPr>
        <w:t>用户</w:t>
      </w:r>
      <w:r w:rsidR="001F1943" w:rsidRPr="00461628">
        <w:rPr>
          <w:rFonts w:hint="eastAsia"/>
        </w:rPr>
        <w:t>：</w:t>
      </w:r>
      <w:r w:rsidR="001F1943">
        <w:rPr>
          <w:rFonts w:hint="eastAsia"/>
        </w:rPr>
        <w:t>方便、快捷</w:t>
      </w:r>
    </w:p>
    <w:p w:rsidR="0015313D" w:rsidRPr="00461628" w:rsidRDefault="0015313D" w:rsidP="0015313D">
      <w:pPr>
        <w:ind w:leftChars="200" w:left="420" w:firstLine="420"/>
      </w:pPr>
      <w:r w:rsidRPr="00461628">
        <w:rPr>
          <w:rFonts w:hint="eastAsia"/>
        </w:rPr>
        <w:t>前置条件：</w:t>
      </w:r>
    </w:p>
    <w:p w:rsidR="0015313D" w:rsidRPr="00461628" w:rsidRDefault="0015313D" w:rsidP="001F1943">
      <w:pPr>
        <w:ind w:leftChars="200" w:left="420" w:firstLine="420"/>
      </w:pPr>
      <w:r>
        <w:rPr>
          <w:rFonts w:hint="eastAsia"/>
        </w:rPr>
        <w:t>用户已经登录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15313D" w:rsidRDefault="0015313D" w:rsidP="001F1943">
      <w:pPr>
        <w:ind w:leftChars="200" w:left="420" w:firstLine="420"/>
      </w:pPr>
      <w:r>
        <w:t>用户在技术论坛发现问题</w:t>
      </w:r>
    </w:p>
    <w:p w:rsidR="0015313D" w:rsidRDefault="0015313D" w:rsidP="001F1943">
      <w:pPr>
        <w:ind w:leftChars="200" w:left="420" w:firstLine="420"/>
      </w:pPr>
      <w:r>
        <w:t>用户点击该问题</w:t>
      </w:r>
    </w:p>
    <w:p w:rsidR="0015313D" w:rsidRDefault="0015313D" w:rsidP="001F1943">
      <w:pPr>
        <w:ind w:leftChars="200" w:left="420" w:firstLine="420"/>
      </w:pPr>
      <w:r>
        <w:t>用户编辑回答内容</w:t>
      </w:r>
    </w:p>
    <w:p w:rsidR="0015313D" w:rsidRDefault="0015313D" w:rsidP="001F1943">
      <w:pPr>
        <w:ind w:leftChars="200" w:left="420" w:firstLine="420"/>
      </w:pPr>
      <w:r>
        <w:t>用户回答问题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系统</w:t>
      </w:r>
      <w:r w:rsidR="0015313D">
        <w:rPr>
          <w:rFonts w:hint="eastAsia"/>
        </w:rPr>
        <w:t>显示用户回答</w:t>
      </w:r>
      <w:r w:rsidRPr="00461628">
        <w:rPr>
          <w:rFonts w:hint="eastAsia"/>
        </w:rPr>
        <w:t>信息</w:t>
      </w:r>
    </w:p>
    <w:p w:rsidR="001F1943" w:rsidRDefault="001F1943" w:rsidP="001F1943">
      <w:pPr>
        <w:ind w:leftChars="200" w:left="420" w:firstLine="420"/>
      </w:pPr>
      <w:r w:rsidRPr="00461628">
        <w:rPr>
          <w:rFonts w:hint="eastAsia"/>
        </w:rPr>
        <w:lastRenderedPageBreak/>
        <w:t>扩展流程：</w:t>
      </w:r>
    </w:p>
    <w:p w:rsidR="00B33A58" w:rsidRDefault="0015313D" w:rsidP="0015313D">
      <w:pPr>
        <w:pStyle w:val="a5"/>
        <w:numPr>
          <w:ilvl w:val="0"/>
          <w:numId w:val="9"/>
        </w:numPr>
        <w:ind w:firstLineChars="0"/>
      </w:pPr>
      <w:r>
        <w:t>网络故障，系统提示</w:t>
      </w:r>
    </w:p>
    <w:p w:rsidR="00DC48DB" w:rsidRDefault="00DC48DB" w:rsidP="00DC48DB">
      <w:pPr>
        <w:ind w:left="840"/>
      </w:pPr>
      <w:r>
        <w:t>后置条件：</w:t>
      </w:r>
    </w:p>
    <w:p w:rsidR="00DC48DB" w:rsidRDefault="00DC48DB" w:rsidP="00DC48DB">
      <w:pPr>
        <w:ind w:left="840"/>
      </w:pPr>
      <w: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15313D" w:rsidP="001F1943">
      <w:pPr>
        <w:ind w:firstLine="420"/>
      </w:pPr>
      <w:r>
        <w:rPr>
          <w:rFonts w:hint="eastAsia"/>
        </w:rPr>
        <w:t>提问问题</w:t>
      </w:r>
      <w:r w:rsidR="001F1943">
        <w:rPr>
          <w:rFonts w:hint="eastAsia"/>
        </w:rPr>
        <w:t>：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1F1943" w:rsidRPr="00461628" w:rsidRDefault="0015313D" w:rsidP="001F1943">
      <w:pPr>
        <w:ind w:leftChars="200" w:left="420" w:firstLine="420"/>
      </w:pPr>
      <w:r>
        <w:rPr>
          <w:rFonts w:hint="eastAsia"/>
        </w:rPr>
        <w:t>用户</w:t>
      </w:r>
      <w:r w:rsidR="001F1943" w:rsidRPr="00461628">
        <w:rPr>
          <w:rFonts w:hint="eastAsia"/>
        </w:rPr>
        <w:t>：</w:t>
      </w:r>
      <w:r w:rsidR="001F1943">
        <w:rPr>
          <w:rFonts w:hint="eastAsia"/>
        </w:rPr>
        <w:t>方便、快捷</w:t>
      </w:r>
    </w:p>
    <w:p w:rsidR="0015313D" w:rsidRDefault="001F1943" w:rsidP="001F1943">
      <w:pPr>
        <w:ind w:leftChars="200" w:left="420" w:firstLine="420"/>
      </w:pPr>
      <w:r w:rsidRPr="00461628">
        <w:rPr>
          <w:rFonts w:hint="eastAsia"/>
        </w:rPr>
        <w:t>前置条件：</w:t>
      </w:r>
    </w:p>
    <w:p w:rsidR="0015313D" w:rsidRDefault="0015313D" w:rsidP="001F1943">
      <w:pPr>
        <w:ind w:leftChars="200" w:left="420" w:firstLine="420"/>
      </w:pPr>
      <w:r>
        <w:t>用户已经登录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303F36" w:rsidRDefault="0015313D" w:rsidP="00303F36">
      <w:pPr>
        <w:ind w:leftChars="200" w:left="420" w:firstLine="420"/>
      </w:pPr>
      <w:r>
        <w:t>用户点击提问问题</w:t>
      </w:r>
    </w:p>
    <w:p w:rsidR="0015313D" w:rsidRDefault="00303F36" w:rsidP="001F1943">
      <w:pPr>
        <w:ind w:leftChars="200" w:left="420" w:firstLine="420"/>
      </w:pPr>
      <w:r>
        <w:t>用户编辑问题标题，同时显示已经存在的问题</w:t>
      </w:r>
    </w:p>
    <w:p w:rsidR="00303F36" w:rsidRPr="00303F36" w:rsidRDefault="00303F36" w:rsidP="001F1943">
      <w:pPr>
        <w:ind w:leftChars="200" w:left="420" w:firstLine="420"/>
      </w:pPr>
      <w:r>
        <w:t>用户编辑问题内容</w:t>
      </w:r>
    </w:p>
    <w:p w:rsidR="00303F36" w:rsidRDefault="00303F36" w:rsidP="001F1943">
      <w:pPr>
        <w:ind w:leftChars="200" w:left="420" w:firstLine="420"/>
      </w:pPr>
      <w:r>
        <w:t>用户提交问题</w:t>
      </w:r>
    </w:p>
    <w:p w:rsidR="0015313D" w:rsidRDefault="0015313D" w:rsidP="001F1943">
      <w:pPr>
        <w:ind w:leftChars="200" w:left="420" w:firstLine="420"/>
      </w:pPr>
      <w:r>
        <w:t>系统保存用户提问的问题</w:t>
      </w:r>
    </w:p>
    <w:p w:rsidR="0015313D" w:rsidRDefault="0015313D" w:rsidP="0015313D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15313D" w:rsidRDefault="0015313D" w:rsidP="0015313D">
      <w:pPr>
        <w:pStyle w:val="a5"/>
        <w:numPr>
          <w:ilvl w:val="0"/>
          <w:numId w:val="9"/>
        </w:numPr>
        <w:ind w:firstLineChars="0"/>
      </w:pPr>
      <w:r>
        <w:t>网络故障，系统提示</w:t>
      </w:r>
    </w:p>
    <w:p w:rsidR="0015313D" w:rsidRDefault="0015313D" w:rsidP="0015313D">
      <w:pPr>
        <w:pStyle w:val="a5"/>
        <w:numPr>
          <w:ilvl w:val="0"/>
          <w:numId w:val="9"/>
        </w:numPr>
        <w:ind w:firstLineChars="0"/>
      </w:pPr>
      <w:r>
        <w:t>系统显示用户提问问题</w:t>
      </w:r>
    </w:p>
    <w:p w:rsidR="0015313D" w:rsidRDefault="0015313D" w:rsidP="0015313D">
      <w:pPr>
        <w:ind w:left="840"/>
      </w:pPr>
      <w:r>
        <w:t>后置条件：</w:t>
      </w:r>
    </w:p>
    <w:p w:rsidR="0015313D" w:rsidRDefault="0015313D" w:rsidP="0015313D">
      <w:pPr>
        <w:ind w:left="840"/>
      </w:pPr>
      <w: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03229E" w:rsidP="001F1943">
      <w:pPr>
        <w:ind w:firstLine="420"/>
      </w:pPr>
      <w:r>
        <w:rPr>
          <w:rFonts w:hint="eastAsia"/>
        </w:rPr>
        <w:t>分享</w:t>
      </w:r>
      <w:r>
        <w:rPr>
          <w:rFonts w:hint="eastAsia"/>
        </w:rPr>
        <w:t>bug</w:t>
      </w:r>
      <w:r w:rsidR="001F1943">
        <w:rPr>
          <w:rFonts w:hint="eastAsia"/>
        </w:rPr>
        <w:t>：</w:t>
      </w:r>
    </w:p>
    <w:p w:rsidR="001F1943" w:rsidRPr="00E5014C" w:rsidRDefault="001F1943" w:rsidP="001F1943">
      <w:pPr>
        <w:ind w:leftChars="200" w:left="420" w:firstLine="420"/>
      </w:pPr>
      <w:r w:rsidRPr="00E5014C">
        <w:rPr>
          <w:rFonts w:hint="eastAsia"/>
        </w:rPr>
        <w:t>干系人利益：</w:t>
      </w:r>
    </w:p>
    <w:p w:rsidR="0003229E" w:rsidRDefault="0003229E" w:rsidP="001F1943">
      <w:pPr>
        <w:ind w:leftChars="200" w:left="420" w:firstLine="420"/>
      </w:pPr>
      <w:r>
        <w:t>用户</w:t>
      </w:r>
      <w:r>
        <w:rPr>
          <w:rFonts w:hint="eastAsia"/>
        </w:rPr>
        <w:t>：方便、快捷</w:t>
      </w:r>
    </w:p>
    <w:p w:rsidR="0003229E" w:rsidRDefault="0003229E" w:rsidP="001F1943">
      <w:pPr>
        <w:ind w:leftChars="200" w:left="420" w:firstLine="420"/>
      </w:pPr>
      <w:r>
        <w:t>前置条件：</w:t>
      </w:r>
    </w:p>
    <w:p w:rsidR="0003229E" w:rsidRDefault="0003229E" w:rsidP="001F1943">
      <w:pPr>
        <w:ind w:leftChars="200" w:left="420" w:firstLine="420"/>
      </w:pPr>
      <w:r>
        <w:t>用户成功登录</w:t>
      </w:r>
    </w:p>
    <w:p w:rsidR="001F1943" w:rsidRDefault="001F1943" w:rsidP="001F1943">
      <w:pPr>
        <w:ind w:leftChars="200" w:left="420" w:firstLine="420"/>
      </w:pPr>
      <w:r w:rsidRPr="00E5014C">
        <w:rPr>
          <w:rFonts w:hint="eastAsia"/>
        </w:rPr>
        <w:t>基本路径：</w:t>
      </w:r>
    </w:p>
    <w:p w:rsidR="0003229E" w:rsidRDefault="0003229E" w:rsidP="001F1943">
      <w:pPr>
        <w:ind w:leftChars="200" w:left="420" w:firstLine="420"/>
      </w:pPr>
      <w:r>
        <w:t>用户选择一个</w:t>
      </w:r>
      <w:r w:rsidR="00F7183C">
        <w:t>问题</w:t>
      </w:r>
    </w:p>
    <w:p w:rsidR="00303F36" w:rsidRDefault="00F7183C" w:rsidP="00303F36">
      <w:pPr>
        <w:ind w:leftChars="200" w:left="420" w:firstLine="420"/>
      </w:pPr>
      <w:r>
        <w:t>用户点击分享</w:t>
      </w:r>
      <w:r w:rsidR="00303F36">
        <w:rPr>
          <w:rFonts w:hint="eastAsia"/>
        </w:rPr>
        <w:t>，对问题或答案进行编辑</w:t>
      </w:r>
    </w:p>
    <w:p w:rsidR="00F7183C" w:rsidRDefault="00F7183C" w:rsidP="001F1943">
      <w:pPr>
        <w:ind w:leftChars="200" w:left="420" w:firstLine="420"/>
      </w:pPr>
      <w:r>
        <w:lastRenderedPageBreak/>
        <w:t>系统审核</w:t>
      </w:r>
    </w:p>
    <w:p w:rsidR="00F7183C" w:rsidRDefault="00F7183C" w:rsidP="001F1943">
      <w:pPr>
        <w:ind w:leftChars="200" w:left="420" w:firstLine="420"/>
      </w:pPr>
      <w:r>
        <w:t>系统审核通过</w:t>
      </w:r>
    </w:p>
    <w:p w:rsidR="001F1943" w:rsidRDefault="001F1943" w:rsidP="001F1943">
      <w:pPr>
        <w:ind w:leftChars="200" w:left="420" w:firstLine="420"/>
      </w:pPr>
      <w:r w:rsidRPr="00E5014C">
        <w:rPr>
          <w:rFonts w:hint="eastAsia"/>
        </w:rPr>
        <w:t>扩展路径：</w:t>
      </w:r>
    </w:p>
    <w:p w:rsidR="00540776" w:rsidRPr="00E5014C" w:rsidRDefault="00540776" w:rsidP="00540776">
      <w:pPr>
        <w:pStyle w:val="a5"/>
        <w:numPr>
          <w:ilvl w:val="0"/>
          <w:numId w:val="12"/>
        </w:numPr>
        <w:ind w:firstLineChars="0"/>
      </w:pPr>
      <w:r w:rsidRPr="00540776">
        <w:t>网络故障，系统提示</w:t>
      </w:r>
    </w:p>
    <w:p w:rsidR="00540776" w:rsidRDefault="00F7183C" w:rsidP="0054077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系统审核未通过，系统提示用户信息审核未通过</w:t>
      </w:r>
      <w:r w:rsidR="001F1943" w:rsidRPr="00E5014C">
        <w:rPr>
          <w:rFonts w:hint="eastAsia"/>
        </w:rPr>
        <w:t>系统提示失败的原因</w:t>
      </w:r>
    </w:p>
    <w:p w:rsidR="00F7183C" w:rsidRDefault="00F7183C" w:rsidP="001F1943">
      <w:pPr>
        <w:ind w:leftChars="200" w:left="420" w:firstLine="420"/>
      </w:pPr>
      <w:r>
        <w:t>后置条件：</w:t>
      </w:r>
    </w:p>
    <w:p w:rsidR="00DC48DB" w:rsidRDefault="00470BF8" w:rsidP="00DC48DB">
      <w:pPr>
        <w:ind w:leftChars="200" w:left="420" w:firstLine="420"/>
      </w:pPr>
      <w:r>
        <w:t>系统显示用户分享内容</w:t>
      </w:r>
    </w:p>
    <w:p w:rsidR="00DC48DB" w:rsidRDefault="00DC48DB" w:rsidP="00DC48DB">
      <w:r>
        <w:rPr>
          <w:rFonts w:hint="eastAsia"/>
        </w:rPr>
        <w:t>用例名：</w:t>
      </w:r>
    </w:p>
    <w:p w:rsidR="00DC48DB" w:rsidRDefault="00DC48DB" w:rsidP="00DC48DB">
      <w:pPr>
        <w:ind w:firstLine="420"/>
      </w:pPr>
      <w:r>
        <w:rPr>
          <w:rFonts w:hint="eastAsia"/>
        </w:rPr>
        <w:t>用户登录：</w:t>
      </w:r>
    </w:p>
    <w:p w:rsidR="00DC48DB" w:rsidRPr="00461628" w:rsidRDefault="00DC48DB" w:rsidP="00DC48DB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DC48DB" w:rsidRPr="00461628" w:rsidRDefault="00DC48DB" w:rsidP="00DC48DB">
      <w:pPr>
        <w:ind w:leftChars="200" w:left="420" w:firstLine="420"/>
      </w:pPr>
      <w:r>
        <w:rPr>
          <w:rFonts w:hint="eastAsia"/>
        </w:rPr>
        <w:t>用户</w:t>
      </w:r>
      <w:r w:rsidRPr="00461628">
        <w:rPr>
          <w:rFonts w:hint="eastAsia"/>
        </w:rPr>
        <w:t>：</w:t>
      </w:r>
      <w:r>
        <w:rPr>
          <w:rFonts w:hint="eastAsia"/>
        </w:rPr>
        <w:t>方便、快捷</w:t>
      </w:r>
      <w:r w:rsidR="00540776">
        <w:rPr>
          <w:rFonts w:hint="eastAsia"/>
        </w:rPr>
        <w:t>、安全</w:t>
      </w:r>
    </w:p>
    <w:p w:rsidR="00DC48DB" w:rsidRDefault="00DC48DB" w:rsidP="00DC48DB">
      <w:pPr>
        <w:ind w:leftChars="200" w:left="420" w:firstLine="420"/>
      </w:pPr>
      <w:r w:rsidRPr="00461628">
        <w:rPr>
          <w:rFonts w:hint="eastAsia"/>
        </w:rPr>
        <w:t>前置条件：</w:t>
      </w:r>
      <w:r>
        <w:t>无</w:t>
      </w:r>
    </w:p>
    <w:p w:rsidR="00DC48DB" w:rsidRDefault="00DC48DB" w:rsidP="00DC48DB">
      <w:pPr>
        <w:ind w:leftChars="200" w:left="420" w:firstLine="420"/>
      </w:pPr>
      <w:r>
        <w:t>基本路径：</w:t>
      </w:r>
    </w:p>
    <w:p w:rsidR="00DC48DB" w:rsidRDefault="00DC48DB" w:rsidP="00DC48DB">
      <w:pPr>
        <w:ind w:leftChars="200" w:left="420" w:firstLine="420"/>
      </w:pPr>
      <w:r>
        <w:t>用户输入用户名、密码</w:t>
      </w:r>
    </w:p>
    <w:p w:rsidR="00DC48DB" w:rsidRDefault="00DC48DB" w:rsidP="00DC48DB">
      <w:pPr>
        <w:ind w:leftChars="200" w:left="420" w:firstLine="420"/>
      </w:pPr>
      <w:r>
        <w:t>用户点击登录</w:t>
      </w:r>
    </w:p>
    <w:p w:rsidR="00DC48DB" w:rsidRDefault="00DC48DB" w:rsidP="00DC48DB">
      <w:pPr>
        <w:ind w:leftChars="200" w:left="420" w:firstLine="420"/>
      </w:pPr>
      <w:r>
        <w:t>系统审核用户信息</w:t>
      </w:r>
    </w:p>
    <w:p w:rsidR="00DC48DB" w:rsidRDefault="00DC48DB" w:rsidP="00DC48DB">
      <w:pPr>
        <w:ind w:leftChars="200" w:left="420" w:firstLine="420"/>
      </w:pPr>
      <w:r>
        <w:t>扩展路径：</w:t>
      </w:r>
    </w:p>
    <w:p w:rsidR="00DC48DB" w:rsidRDefault="00DC48DB" w:rsidP="00540776">
      <w:pPr>
        <w:pStyle w:val="a5"/>
        <w:numPr>
          <w:ilvl w:val="0"/>
          <w:numId w:val="11"/>
        </w:numPr>
        <w:ind w:firstLineChars="0"/>
      </w:pPr>
      <w:r>
        <w:t>系统审核未通过，系统提示用户信息输入错误</w:t>
      </w:r>
    </w:p>
    <w:p w:rsidR="00540776" w:rsidRDefault="00540776" w:rsidP="00540776">
      <w:pPr>
        <w:pStyle w:val="a5"/>
        <w:numPr>
          <w:ilvl w:val="0"/>
          <w:numId w:val="11"/>
        </w:numPr>
        <w:ind w:firstLineChars="0"/>
      </w:pPr>
      <w:r>
        <w:t>网络故障，系统提示</w:t>
      </w:r>
    </w:p>
    <w:p w:rsidR="00DC48DB" w:rsidRDefault="00DC48DB" w:rsidP="00DC48DB">
      <w:pPr>
        <w:ind w:leftChars="200" w:left="420" w:firstLine="420"/>
      </w:pPr>
      <w:r>
        <w:t>后置条件：</w:t>
      </w:r>
    </w:p>
    <w:p w:rsidR="00DC48DB" w:rsidRDefault="00DC48DB" w:rsidP="00DC48DB">
      <w:pPr>
        <w:ind w:leftChars="200" w:left="420" w:firstLine="420"/>
      </w:pPr>
      <w:r>
        <w:rPr>
          <w:rFonts w:hint="eastAsia"/>
        </w:rPr>
        <w:t>用户登录成功，跳转到用户首页</w:t>
      </w:r>
    </w:p>
    <w:p w:rsidR="00540776" w:rsidRDefault="00540776" w:rsidP="00540776">
      <w:r>
        <w:rPr>
          <w:rFonts w:hint="eastAsia"/>
        </w:rPr>
        <w:t>用例名：</w:t>
      </w:r>
    </w:p>
    <w:p w:rsidR="00540776" w:rsidRDefault="00540776" w:rsidP="00540776">
      <w:pPr>
        <w:ind w:firstLine="420"/>
      </w:pPr>
      <w:r>
        <w:rPr>
          <w:rFonts w:hint="eastAsia"/>
        </w:rPr>
        <w:t>管理员登录：</w:t>
      </w:r>
    </w:p>
    <w:p w:rsidR="00540776" w:rsidRPr="00461628" w:rsidRDefault="00540776" w:rsidP="00540776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540776" w:rsidRPr="00461628" w:rsidRDefault="00540776" w:rsidP="00540776">
      <w:pPr>
        <w:ind w:leftChars="200" w:left="420" w:firstLine="420"/>
      </w:pPr>
      <w:r>
        <w:rPr>
          <w:rFonts w:hint="eastAsia"/>
        </w:rPr>
        <w:t>管理员</w:t>
      </w:r>
      <w:r w:rsidRPr="00461628">
        <w:rPr>
          <w:rFonts w:hint="eastAsia"/>
        </w:rPr>
        <w:t>：</w:t>
      </w:r>
      <w:r>
        <w:rPr>
          <w:rFonts w:hint="eastAsia"/>
        </w:rPr>
        <w:t>方便、快捷、安全</w:t>
      </w:r>
    </w:p>
    <w:p w:rsidR="00540776" w:rsidRDefault="00540776" w:rsidP="00540776">
      <w:pPr>
        <w:ind w:leftChars="200" w:left="420" w:firstLine="420"/>
      </w:pPr>
      <w:r w:rsidRPr="00461628">
        <w:rPr>
          <w:rFonts w:hint="eastAsia"/>
        </w:rPr>
        <w:t>前置条件：</w:t>
      </w:r>
      <w:r>
        <w:rPr>
          <w:rFonts w:hint="eastAsia"/>
        </w:rPr>
        <w:t>无</w:t>
      </w:r>
    </w:p>
    <w:p w:rsidR="00540776" w:rsidRDefault="00540776" w:rsidP="00540776">
      <w:pPr>
        <w:ind w:leftChars="200" w:left="420" w:firstLine="420"/>
      </w:pPr>
      <w:r>
        <w:t>基本路径：</w:t>
      </w:r>
    </w:p>
    <w:p w:rsidR="00540776" w:rsidRDefault="00540776" w:rsidP="00540776">
      <w:pPr>
        <w:ind w:leftChars="200" w:left="420" w:firstLine="420"/>
      </w:pPr>
      <w:r>
        <w:t>管理员输入账号、密码</w:t>
      </w:r>
    </w:p>
    <w:p w:rsidR="00540776" w:rsidRDefault="00540776" w:rsidP="00540776">
      <w:pPr>
        <w:ind w:leftChars="200" w:left="420" w:firstLine="420"/>
      </w:pPr>
      <w:r>
        <w:t>管理员点击登录</w:t>
      </w:r>
    </w:p>
    <w:p w:rsidR="00540776" w:rsidRDefault="00540776" w:rsidP="00540776">
      <w:pPr>
        <w:ind w:leftChars="200" w:left="420" w:firstLine="420"/>
      </w:pPr>
      <w:r>
        <w:t>系统审核管理员信息</w:t>
      </w:r>
    </w:p>
    <w:p w:rsidR="00540776" w:rsidRDefault="00540776" w:rsidP="00540776">
      <w:pPr>
        <w:ind w:leftChars="200" w:left="420" w:firstLine="420"/>
      </w:pPr>
      <w:r>
        <w:rPr>
          <w:rFonts w:hint="eastAsia"/>
        </w:rPr>
        <w:lastRenderedPageBreak/>
        <w:t>扩展路径：</w:t>
      </w:r>
    </w:p>
    <w:p w:rsidR="00540776" w:rsidRDefault="00540776" w:rsidP="00540776">
      <w:pPr>
        <w:pStyle w:val="a5"/>
        <w:numPr>
          <w:ilvl w:val="0"/>
          <w:numId w:val="11"/>
        </w:numPr>
        <w:ind w:firstLineChars="0"/>
      </w:pPr>
      <w:r>
        <w:t>系统审核未通过，系统提示管理员信息输入错误</w:t>
      </w:r>
    </w:p>
    <w:p w:rsidR="00540776" w:rsidRDefault="00540776" w:rsidP="00540776">
      <w:pPr>
        <w:pStyle w:val="a5"/>
        <w:numPr>
          <w:ilvl w:val="0"/>
          <w:numId w:val="11"/>
        </w:numPr>
        <w:ind w:firstLineChars="0"/>
      </w:pPr>
      <w:r>
        <w:t>网络故障，系统提示</w:t>
      </w:r>
    </w:p>
    <w:p w:rsidR="00540776" w:rsidRDefault="00540776" w:rsidP="00540776">
      <w:pPr>
        <w:ind w:leftChars="200" w:left="420" w:firstLine="420"/>
      </w:pPr>
      <w:r>
        <w:rPr>
          <w:rFonts w:hint="eastAsia"/>
        </w:rPr>
        <w:t>后置条件：</w:t>
      </w:r>
    </w:p>
    <w:p w:rsidR="00540776" w:rsidRDefault="00540776" w:rsidP="00540776">
      <w:pPr>
        <w:ind w:leftChars="200" w:left="420" w:firstLine="420"/>
      </w:pPr>
      <w:r>
        <w:t>管理员登录成功，跳转到管理员首页</w:t>
      </w:r>
    </w:p>
    <w:p w:rsidR="00753981" w:rsidRDefault="00753981" w:rsidP="00753981">
      <w:r>
        <w:rPr>
          <w:rFonts w:hint="eastAsia"/>
        </w:rPr>
        <w:t>用例名：</w:t>
      </w:r>
    </w:p>
    <w:p w:rsidR="00753981" w:rsidRDefault="00753981" w:rsidP="00753981">
      <w:pPr>
        <w:ind w:firstLine="420"/>
      </w:pPr>
      <w:r w:rsidRPr="00753981">
        <w:rPr>
          <w:rFonts w:hint="eastAsia"/>
        </w:rPr>
        <w:t>bug</w:t>
      </w:r>
      <w:r w:rsidRPr="00753981">
        <w:rPr>
          <w:rFonts w:hint="eastAsia"/>
        </w:rPr>
        <w:t>审核：</w:t>
      </w:r>
    </w:p>
    <w:p w:rsidR="00753981" w:rsidRPr="00461628" w:rsidRDefault="00753981" w:rsidP="00753981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753981" w:rsidRDefault="00753981" w:rsidP="00753981">
      <w:pPr>
        <w:ind w:leftChars="200" w:left="420" w:firstLine="420"/>
      </w:pPr>
      <w:r w:rsidRPr="00753981">
        <w:rPr>
          <w:rFonts w:hint="eastAsia"/>
        </w:rPr>
        <w:t>管理员：防止网站受攻击，并且操作简便</w:t>
      </w:r>
    </w:p>
    <w:p w:rsidR="00753981" w:rsidRDefault="00753981" w:rsidP="00753981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前置条件：</w:t>
      </w:r>
    </w:p>
    <w:p w:rsidR="00753981" w:rsidRDefault="006C792F" w:rsidP="00753981">
      <w:pPr>
        <w:ind w:leftChars="200" w:left="420" w:firstLine="420"/>
      </w:pPr>
      <w:r>
        <w:rPr>
          <w:rFonts w:hint="eastAsia"/>
        </w:rPr>
        <w:t>管理员</w:t>
      </w:r>
      <w:r w:rsidR="00753981" w:rsidRPr="00753981">
        <w:rPr>
          <w:rFonts w:hint="eastAsia"/>
        </w:rPr>
        <w:t>登录</w:t>
      </w:r>
    </w:p>
    <w:p w:rsidR="00753981" w:rsidRDefault="00753981" w:rsidP="00753981">
      <w:pPr>
        <w:ind w:leftChars="200" w:left="420" w:firstLine="420"/>
      </w:pPr>
      <w:r>
        <w:t>基本路径：</w:t>
      </w:r>
    </w:p>
    <w:p w:rsidR="00753981" w:rsidRDefault="00753981" w:rsidP="00753981">
      <w:pPr>
        <w:ind w:leftChars="200" w:left="420" w:firstLine="420"/>
        <w:rPr>
          <w:rFonts w:hint="eastAsia"/>
        </w:rPr>
      </w:pPr>
      <w:r>
        <w:rPr>
          <w:rFonts w:hint="eastAsia"/>
        </w:rPr>
        <w:t>管理员点击</w:t>
      </w:r>
      <w:r>
        <w:rPr>
          <w:rFonts w:hint="eastAsia"/>
        </w:rPr>
        <w:t>bug</w:t>
      </w:r>
      <w:r>
        <w:rPr>
          <w:rFonts w:hint="eastAsia"/>
        </w:rPr>
        <w:t>审核</w:t>
      </w:r>
    </w:p>
    <w:p w:rsidR="00753981" w:rsidRDefault="00753981" w:rsidP="00753981">
      <w:pPr>
        <w:ind w:leftChars="200" w:left="420" w:firstLine="420"/>
        <w:rPr>
          <w:rFonts w:hint="eastAsia"/>
        </w:rPr>
      </w:pPr>
      <w:r>
        <w:rPr>
          <w:rFonts w:hint="eastAsia"/>
        </w:rPr>
        <w:t>管理员点击用户分享内容</w:t>
      </w:r>
    </w:p>
    <w:p w:rsidR="00753981" w:rsidRDefault="00753981" w:rsidP="00753981">
      <w:pPr>
        <w:ind w:leftChars="200" w:left="420" w:firstLine="420"/>
      </w:pPr>
      <w:r>
        <w:rPr>
          <w:rFonts w:hint="eastAsia"/>
        </w:rPr>
        <w:t>管理员决定是否审核通过（通过、舍弃）</w:t>
      </w:r>
    </w:p>
    <w:p w:rsidR="00753981" w:rsidRDefault="00753981" w:rsidP="00753981">
      <w:pPr>
        <w:ind w:leftChars="200" w:left="420" w:firstLine="420"/>
      </w:pPr>
      <w:r>
        <w:rPr>
          <w:rFonts w:hint="eastAsia"/>
        </w:rPr>
        <w:t>扩展路径：</w:t>
      </w:r>
    </w:p>
    <w:p w:rsidR="00753981" w:rsidRDefault="00753981" w:rsidP="00753981">
      <w:pPr>
        <w:pStyle w:val="a5"/>
        <w:numPr>
          <w:ilvl w:val="0"/>
          <w:numId w:val="11"/>
        </w:numPr>
        <w:ind w:firstLineChars="0"/>
      </w:pPr>
      <w:r>
        <w:t>网络故障，系统提示</w:t>
      </w:r>
    </w:p>
    <w:p w:rsidR="00753981" w:rsidRDefault="00753981" w:rsidP="00753981">
      <w:pPr>
        <w:ind w:leftChars="200" w:left="420" w:firstLine="420"/>
      </w:pPr>
      <w:r>
        <w:rPr>
          <w:rFonts w:hint="eastAsia"/>
        </w:rPr>
        <w:t>后置条件：</w:t>
      </w:r>
    </w:p>
    <w:p w:rsidR="00753981" w:rsidRDefault="00753981" w:rsidP="00753981">
      <w:pPr>
        <w:ind w:leftChars="200" w:left="420" w:firstLine="420"/>
      </w:pPr>
      <w:r w:rsidRPr="00753981">
        <w:rPr>
          <w:rFonts w:hint="eastAsia"/>
        </w:rPr>
        <w:t>用户已经审核通过，或者用户提交的信息已经被舍弃</w:t>
      </w:r>
    </w:p>
    <w:p w:rsidR="00336877" w:rsidRDefault="00336877" w:rsidP="00336877">
      <w:r>
        <w:rPr>
          <w:rFonts w:hint="eastAsia"/>
        </w:rPr>
        <w:t>用例名：</w:t>
      </w:r>
    </w:p>
    <w:p w:rsidR="00336877" w:rsidRDefault="00336877" w:rsidP="00336877">
      <w:pPr>
        <w:ind w:firstLine="420"/>
      </w:pPr>
      <w:r w:rsidRPr="00336877">
        <w:rPr>
          <w:rFonts w:hint="eastAsia"/>
        </w:rPr>
        <w:t>bug</w:t>
      </w:r>
      <w:r>
        <w:rPr>
          <w:rFonts w:hint="eastAsia"/>
        </w:rPr>
        <w:t>管理</w:t>
      </w:r>
      <w:r w:rsidRPr="00753981">
        <w:rPr>
          <w:rFonts w:hint="eastAsia"/>
        </w:rPr>
        <w:t>：</w:t>
      </w:r>
    </w:p>
    <w:p w:rsidR="00336877" w:rsidRPr="00461628" w:rsidRDefault="00336877" w:rsidP="00336877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336877" w:rsidRDefault="00336877" w:rsidP="00336877">
      <w:pPr>
        <w:ind w:leftChars="200" w:left="420" w:firstLine="420"/>
      </w:pPr>
      <w:r w:rsidRPr="00753981">
        <w:rPr>
          <w:rFonts w:hint="eastAsia"/>
        </w:rPr>
        <w:t>管理员：防止网站受攻击，并且操作简便</w:t>
      </w:r>
    </w:p>
    <w:p w:rsidR="00336877" w:rsidRDefault="00336877" w:rsidP="00336877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前置条件：</w:t>
      </w:r>
    </w:p>
    <w:p w:rsidR="00336877" w:rsidRDefault="003B5246" w:rsidP="00336877">
      <w:pPr>
        <w:ind w:leftChars="200" w:left="420" w:firstLine="420"/>
      </w:pPr>
      <w:r>
        <w:rPr>
          <w:rFonts w:hint="eastAsia"/>
        </w:rPr>
        <w:t>管理员</w:t>
      </w:r>
      <w:r w:rsidR="00336877" w:rsidRPr="00753981">
        <w:rPr>
          <w:rFonts w:hint="eastAsia"/>
        </w:rPr>
        <w:t>登录</w:t>
      </w:r>
    </w:p>
    <w:p w:rsidR="00336877" w:rsidRDefault="00336877" w:rsidP="00336877">
      <w:pPr>
        <w:ind w:leftChars="200" w:left="420" w:firstLine="420"/>
      </w:pPr>
      <w:r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bug</w:t>
      </w:r>
      <w:r>
        <w:rPr>
          <w:rFonts w:hint="eastAsia"/>
        </w:rPr>
        <w:t>管理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点击采集</w:t>
      </w:r>
      <w:r>
        <w:rPr>
          <w:rFonts w:hint="eastAsia"/>
        </w:rPr>
        <w:t>bug</w:t>
      </w:r>
      <w:r>
        <w:rPr>
          <w:rFonts w:hint="eastAsia"/>
        </w:rPr>
        <w:t>：输入</w:t>
      </w:r>
      <w:r>
        <w:rPr>
          <w:rFonts w:hint="eastAsia"/>
        </w:rPr>
        <w:t>bug</w:t>
      </w:r>
      <w:r>
        <w:rPr>
          <w:rFonts w:hint="eastAsia"/>
        </w:rPr>
        <w:t>内容，或者</w:t>
      </w:r>
      <w:r>
        <w:rPr>
          <w:rFonts w:hint="eastAsia"/>
        </w:rPr>
        <w:t>bug</w:t>
      </w:r>
      <w:r>
        <w:rPr>
          <w:rFonts w:hint="eastAsia"/>
        </w:rPr>
        <w:t>网址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或点击已发布</w:t>
      </w:r>
      <w:r>
        <w:rPr>
          <w:rFonts w:hint="eastAsia"/>
        </w:rPr>
        <w:t xml:space="preserve">bug </w:t>
      </w:r>
      <w:r>
        <w:rPr>
          <w:rFonts w:hint="eastAsia"/>
        </w:rPr>
        <w:t>，进行编辑。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保存。</w:t>
      </w:r>
    </w:p>
    <w:p w:rsidR="00336877" w:rsidRDefault="00336877" w:rsidP="006C0228">
      <w:pPr>
        <w:ind w:leftChars="200" w:left="420" w:firstLine="420"/>
      </w:pPr>
      <w:r>
        <w:rPr>
          <w:rFonts w:hint="eastAsia"/>
        </w:rPr>
        <w:lastRenderedPageBreak/>
        <w:t>扩展路径：</w:t>
      </w:r>
    </w:p>
    <w:p w:rsidR="00336877" w:rsidRDefault="00336877" w:rsidP="00336877">
      <w:pPr>
        <w:pStyle w:val="a5"/>
        <w:numPr>
          <w:ilvl w:val="0"/>
          <w:numId w:val="11"/>
        </w:numPr>
        <w:ind w:firstLineChars="0"/>
      </w:pPr>
      <w:r>
        <w:t>网络故障，系统提示</w:t>
      </w:r>
    </w:p>
    <w:p w:rsidR="00336877" w:rsidRDefault="00336877" w:rsidP="00336877">
      <w:pPr>
        <w:ind w:leftChars="200" w:left="420" w:firstLine="420"/>
      </w:pPr>
      <w:r>
        <w:rPr>
          <w:rFonts w:hint="eastAsia"/>
        </w:rPr>
        <w:t>后置条件：</w:t>
      </w:r>
    </w:p>
    <w:p w:rsidR="006C0228" w:rsidRDefault="006C0228" w:rsidP="00336877">
      <w:pPr>
        <w:ind w:leftChars="200" w:left="420" w:firstLine="420"/>
      </w:pPr>
      <w:r>
        <w:t>无</w:t>
      </w:r>
    </w:p>
    <w:p w:rsidR="006C0228" w:rsidRDefault="006C0228" w:rsidP="006C0228">
      <w:r>
        <w:rPr>
          <w:rFonts w:hint="eastAsia"/>
        </w:rPr>
        <w:t>用例名：</w:t>
      </w:r>
    </w:p>
    <w:p w:rsidR="006C0228" w:rsidRDefault="006C0228" w:rsidP="006C0228">
      <w:pPr>
        <w:ind w:firstLine="420"/>
      </w:pPr>
      <w:r w:rsidRPr="006C0228">
        <w:rPr>
          <w:rFonts w:hint="eastAsia"/>
        </w:rPr>
        <w:t>用户管理：</w:t>
      </w:r>
    </w:p>
    <w:p w:rsidR="006C0228" w:rsidRPr="00461628" w:rsidRDefault="006C0228" w:rsidP="006C0228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用户：维护自己的权限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管理员：使自己的网站安全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前置条件：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管理员登录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点击用户管理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选择禁言，可以是用户禁言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选择重置密码，可以给忘记密码的用户修改密码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扩展路径：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网络连接不佳，网站提示。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后置条件：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用户已经禁言。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用户已经修改密码。</w:t>
      </w:r>
    </w:p>
    <w:p w:rsidR="006C0228" w:rsidRDefault="006C0228" w:rsidP="006C0228">
      <w:r>
        <w:rPr>
          <w:rFonts w:hint="eastAsia"/>
        </w:rPr>
        <w:t>用例名：</w:t>
      </w:r>
    </w:p>
    <w:p w:rsidR="006C0228" w:rsidRDefault="006C0228" w:rsidP="006C0228">
      <w:pPr>
        <w:ind w:firstLine="420"/>
      </w:pPr>
      <w:r w:rsidRPr="006C0228">
        <w:rPr>
          <w:rFonts w:hint="eastAsia"/>
        </w:rPr>
        <w:t>点赞</w:t>
      </w:r>
      <w:r w:rsidRPr="006C0228">
        <w:rPr>
          <w:rFonts w:hint="eastAsia"/>
        </w:rPr>
        <w:t>：</w:t>
      </w:r>
    </w:p>
    <w:p w:rsidR="006C0228" w:rsidRPr="00461628" w:rsidRDefault="006C0228" w:rsidP="006C0228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用户：方便操作</w:t>
      </w:r>
    </w:p>
    <w:p w:rsidR="006C0228" w:rsidRDefault="006C0228" w:rsidP="006C0228">
      <w:pPr>
        <w:ind w:leftChars="200" w:left="420" w:firstLine="420"/>
      </w:pPr>
      <w:r w:rsidRPr="006C0228">
        <w:rPr>
          <w:rFonts w:hint="eastAsia"/>
        </w:rPr>
        <w:t>前置条件：用户成功登录系统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用户浏览到对自己有帮助的问题或回答或</w:t>
      </w:r>
      <w:r>
        <w:rPr>
          <w:rFonts w:hint="eastAsia"/>
        </w:rPr>
        <w:t>bug</w:t>
      </w:r>
      <w:r>
        <w:rPr>
          <w:rFonts w:hint="eastAsia"/>
        </w:rPr>
        <w:t>分享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点击点赞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系统将点赞数</w:t>
      </w:r>
      <w:r>
        <w:rPr>
          <w:rFonts w:hint="eastAsia"/>
        </w:rPr>
        <w:t>+1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扩展路径：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lastRenderedPageBreak/>
        <w:t>网络故障，系统提示。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系统将被点赞人的荣誉值</w:t>
      </w:r>
      <w:r>
        <w:rPr>
          <w:rFonts w:hint="eastAsia"/>
        </w:rPr>
        <w:t>+2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后置条件：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点赞后，回答问题的用户已经增加荣誉值</w:t>
      </w:r>
    </w:p>
    <w:p w:rsidR="006C0228" w:rsidRDefault="006C0228" w:rsidP="006C0228">
      <w:r>
        <w:rPr>
          <w:rFonts w:hint="eastAsia"/>
        </w:rPr>
        <w:t>用例名：</w:t>
      </w:r>
    </w:p>
    <w:p w:rsidR="006C0228" w:rsidRDefault="006C0228" w:rsidP="006C0228">
      <w:pPr>
        <w:ind w:firstLine="420"/>
      </w:pPr>
      <w:r w:rsidRPr="006C0228">
        <w:rPr>
          <w:rFonts w:hint="eastAsia"/>
        </w:rPr>
        <w:t>查看荣誉榜</w:t>
      </w:r>
      <w:r w:rsidRPr="006C0228">
        <w:rPr>
          <w:rFonts w:hint="eastAsia"/>
        </w:rPr>
        <w:t>：</w:t>
      </w:r>
    </w:p>
    <w:p w:rsidR="006C0228" w:rsidRPr="00461628" w:rsidRDefault="006C0228" w:rsidP="006C0228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0228" w:rsidRDefault="006C0228" w:rsidP="006C0228">
      <w:pPr>
        <w:ind w:leftChars="200" w:left="420" w:firstLine="420"/>
      </w:pPr>
      <w:r w:rsidRPr="006C0228">
        <w:rPr>
          <w:rFonts w:hint="eastAsia"/>
        </w:rPr>
        <w:t>用户：方便操作，可以激励用户回答问题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前置条件：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用户成功登录系统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用户在首页点击荣誉榜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扩展路径：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网络故障，系统提示。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后置条件：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系统将荣誉榜展示出来。</w:t>
      </w:r>
    </w:p>
    <w:p w:rsidR="006C0228" w:rsidRDefault="006C0228" w:rsidP="006C0228">
      <w:r>
        <w:rPr>
          <w:rFonts w:hint="eastAsia"/>
        </w:rPr>
        <w:t>用例名：</w:t>
      </w:r>
    </w:p>
    <w:p w:rsidR="006C0228" w:rsidRDefault="006C0228" w:rsidP="006C0228">
      <w:pPr>
        <w:ind w:firstLine="420"/>
      </w:pPr>
      <w:r w:rsidRPr="006C0228">
        <w:rPr>
          <w:rFonts w:hint="eastAsia"/>
        </w:rPr>
        <w:t>查询</w:t>
      </w:r>
      <w:r w:rsidRPr="006C0228">
        <w:rPr>
          <w:rFonts w:hint="eastAsia"/>
        </w:rPr>
        <w:t>bug</w:t>
      </w:r>
      <w:r w:rsidRPr="006C0228">
        <w:rPr>
          <w:rFonts w:hint="eastAsia"/>
        </w:rPr>
        <w:t>：</w:t>
      </w:r>
    </w:p>
    <w:p w:rsidR="006C0228" w:rsidRPr="00461628" w:rsidRDefault="006C0228" w:rsidP="006C0228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0228" w:rsidRDefault="006C0228" w:rsidP="006C0228">
      <w:pPr>
        <w:ind w:leftChars="200" w:left="420" w:firstLine="420"/>
      </w:pPr>
      <w:r w:rsidRPr="006C0228">
        <w:rPr>
          <w:rFonts w:hint="eastAsia"/>
        </w:rPr>
        <w:t>用户：方便操作，可以查找到对自己有用的信息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前置条件：用户成功登录系统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用户在搜索框输入想要搜索的</w:t>
      </w:r>
      <w:r>
        <w:rPr>
          <w:rFonts w:hint="eastAsia"/>
        </w:rPr>
        <w:t>bug</w:t>
      </w:r>
      <w:r>
        <w:rPr>
          <w:rFonts w:hint="eastAsia"/>
        </w:rPr>
        <w:t>信息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系统展示含有用户关键字的</w:t>
      </w:r>
      <w:r>
        <w:rPr>
          <w:rFonts w:hint="eastAsia"/>
        </w:rPr>
        <w:t>bug</w:t>
      </w:r>
      <w:r>
        <w:rPr>
          <w:rFonts w:hint="eastAsia"/>
        </w:rPr>
        <w:t>信息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扩展路径：网络故障，系统提示。</w:t>
      </w:r>
    </w:p>
    <w:p w:rsidR="006C0228" w:rsidRDefault="006C0228" w:rsidP="006C0228">
      <w:r>
        <w:rPr>
          <w:rFonts w:hint="eastAsia"/>
        </w:rPr>
        <w:t>用例名：</w:t>
      </w:r>
    </w:p>
    <w:p w:rsidR="006C0228" w:rsidRDefault="006C0228" w:rsidP="006C0228">
      <w:pPr>
        <w:ind w:firstLine="420"/>
      </w:pPr>
      <w:r w:rsidRPr="006C0228">
        <w:rPr>
          <w:rFonts w:hint="eastAsia"/>
        </w:rPr>
        <w:t>查询问题</w:t>
      </w:r>
      <w:r w:rsidRPr="006C0228">
        <w:rPr>
          <w:rFonts w:hint="eastAsia"/>
        </w:rPr>
        <w:t>：</w:t>
      </w:r>
    </w:p>
    <w:p w:rsidR="006C0228" w:rsidRPr="00461628" w:rsidRDefault="006C0228" w:rsidP="006C0228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用户：方便操作，可以查找到对自己有用的信息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前置条件：用户成功登录系统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lastRenderedPageBreak/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用户在搜索框输入想要搜索的问题信息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系统展示含有用户关键字的问题信息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扩展路径：网络故障，系统提示。</w:t>
      </w:r>
    </w:p>
    <w:p w:rsidR="006C0228" w:rsidRDefault="006C0228" w:rsidP="006C0228">
      <w:r>
        <w:rPr>
          <w:rFonts w:hint="eastAsia"/>
        </w:rPr>
        <w:t>用例名：</w:t>
      </w:r>
    </w:p>
    <w:p w:rsidR="006C0228" w:rsidRDefault="006C0228" w:rsidP="006C0228">
      <w:pPr>
        <w:ind w:firstLine="420"/>
      </w:pPr>
      <w:r w:rsidRPr="006C0228">
        <w:rPr>
          <w:rFonts w:hint="eastAsia"/>
        </w:rPr>
        <w:t>评论</w:t>
      </w:r>
      <w:r w:rsidRPr="006C0228">
        <w:rPr>
          <w:rFonts w:hint="eastAsia"/>
        </w:rPr>
        <w:t>：</w:t>
      </w:r>
    </w:p>
    <w:p w:rsidR="006C0228" w:rsidRDefault="006C0228" w:rsidP="006C0228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0228" w:rsidRDefault="006C0228" w:rsidP="006C0228">
      <w:pPr>
        <w:ind w:leftChars="200" w:left="420" w:firstLine="420"/>
      </w:pPr>
      <w:r w:rsidRPr="006C0228">
        <w:rPr>
          <w:rFonts w:hint="eastAsia"/>
        </w:rPr>
        <w:t>用户：方便操作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前置条件：用户成功登录系统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用户在用户分享</w:t>
      </w:r>
      <w:r>
        <w:rPr>
          <w:rFonts w:hint="eastAsia"/>
        </w:rPr>
        <w:t>bug</w:t>
      </w:r>
      <w:r>
        <w:rPr>
          <w:rFonts w:hint="eastAsia"/>
        </w:rPr>
        <w:t>和官方分享</w:t>
      </w:r>
      <w:r>
        <w:rPr>
          <w:rFonts w:hint="eastAsia"/>
        </w:rPr>
        <w:t>bug</w:t>
      </w:r>
      <w:r>
        <w:rPr>
          <w:rFonts w:hint="eastAsia"/>
        </w:rPr>
        <w:t>页面点击评论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用户在文本框输入想要评论的内容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用户点击提交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扩展路径：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网络故障，系统提示。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系统将评论者的荣誉值</w:t>
      </w:r>
      <w:r>
        <w:rPr>
          <w:rFonts w:hint="eastAsia"/>
        </w:rPr>
        <w:t>+1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后置条件：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系统将用户评论的内容展示到页面上</w:t>
      </w:r>
    </w:p>
    <w:p w:rsidR="006C0228" w:rsidRDefault="006C0228" w:rsidP="006C0228">
      <w:r>
        <w:rPr>
          <w:rFonts w:hint="eastAsia"/>
        </w:rPr>
        <w:t>用例名：</w:t>
      </w:r>
    </w:p>
    <w:p w:rsidR="006C0228" w:rsidRDefault="006C0228" w:rsidP="006C0228">
      <w:pPr>
        <w:ind w:firstLine="420"/>
      </w:pPr>
      <w:r w:rsidRPr="006C0228">
        <w:rPr>
          <w:rFonts w:hint="eastAsia"/>
        </w:rPr>
        <w:t>回复</w:t>
      </w:r>
      <w:r w:rsidRPr="006C0228">
        <w:rPr>
          <w:rFonts w:hint="eastAsia"/>
        </w:rPr>
        <w:t>：</w:t>
      </w:r>
    </w:p>
    <w:p w:rsidR="006C0228" w:rsidRDefault="006C0228" w:rsidP="006C0228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0228" w:rsidRDefault="006C0228" w:rsidP="006C0228">
      <w:pPr>
        <w:ind w:leftChars="200" w:left="420" w:firstLine="420"/>
      </w:pPr>
      <w:r w:rsidRPr="006C0228">
        <w:rPr>
          <w:rFonts w:hint="eastAsia"/>
        </w:rPr>
        <w:t>用户：方便操作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前置条件：用户成功登录系统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基本路径：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用户点击回答问题下面的回复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用户在文本框内输入想要回复的内容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用户点击提交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扩展路径：网络故障，系统提示。</w:t>
      </w:r>
    </w:p>
    <w:p w:rsidR="006C0228" w:rsidRDefault="006C0228" w:rsidP="006C0228">
      <w:pPr>
        <w:ind w:leftChars="200" w:left="420" w:firstLine="420"/>
        <w:rPr>
          <w:rFonts w:hint="eastAsia"/>
        </w:rPr>
      </w:pPr>
      <w:r>
        <w:rPr>
          <w:rFonts w:hint="eastAsia"/>
        </w:rPr>
        <w:t>后置条件：</w:t>
      </w:r>
    </w:p>
    <w:p w:rsidR="006C0228" w:rsidRDefault="006C0228" w:rsidP="006C0228">
      <w:pPr>
        <w:ind w:leftChars="200" w:left="420" w:firstLine="420"/>
      </w:pPr>
      <w:r>
        <w:rPr>
          <w:rFonts w:hint="eastAsia"/>
        </w:rPr>
        <w:t>系统展示用户回复内容</w:t>
      </w:r>
    </w:p>
    <w:p w:rsidR="009A24BA" w:rsidRDefault="009A24BA" w:rsidP="009A24BA">
      <w:r>
        <w:rPr>
          <w:rFonts w:hint="eastAsia"/>
        </w:rPr>
        <w:lastRenderedPageBreak/>
        <w:t>用例名：</w:t>
      </w:r>
    </w:p>
    <w:p w:rsidR="009A24BA" w:rsidRDefault="009A24BA" w:rsidP="009A24BA">
      <w:pPr>
        <w:ind w:firstLine="420"/>
      </w:pPr>
      <w:r w:rsidRPr="003C24BA">
        <w:rPr>
          <w:rFonts w:hint="eastAsia"/>
        </w:rPr>
        <w:t>修改用户信息</w:t>
      </w:r>
      <w:r w:rsidRPr="006C0228">
        <w:rPr>
          <w:rFonts w:hint="eastAsia"/>
        </w:rPr>
        <w:t>：</w:t>
      </w:r>
    </w:p>
    <w:p w:rsidR="009A24BA" w:rsidRDefault="009A24BA" w:rsidP="009A24BA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用户：方便用户修改自己的信息</w:t>
      </w:r>
    </w:p>
    <w:p w:rsidR="009A24BA" w:rsidRDefault="009A24BA" w:rsidP="009A24BA">
      <w:pPr>
        <w:ind w:leftChars="200" w:left="420" w:firstLine="420"/>
      </w:pPr>
      <w:r w:rsidRPr="003C24BA">
        <w:rPr>
          <w:rFonts w:hint="eastAsia"/>
        </w:rPr>
        <w:t>前置条件：用户登录成功</w:t>
      </w:r>
    </w:p>
    <w:p w:rsidR="009A24BA" w:rsidRDefault="009A24BA" w:rsidP="009A24BA">
      <w:pPr>
        <w:ind w:leftChars="200" w:left="420" w:firstLine="420"/>
      </w:pPr>
      <w:r w:rsidRPr="003C24BA">
        <w:rPr>
          <w:rFonts w:hint="eastAsia"/>
        </w:rPr>
        <w:t>基本流程：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用户点击修改信息</w:t>
      </w:r>
    </w:p>
    <w:p w:rsidR="009A24BA" w:rsidRDefault="009A24BA" w:rsidP="009A24BA">
      <w:pPr>
        <w:ind w:leftChars="200" w:left="420" w:firstLine="420"/>
      </w:pPr>
      <w:r w:rsidRPr="003C24BA">
        <w:rPr>
          <w:rFonts w:hint="eastAsia"/>
        </w:rPr>
        <w:t>更改用户自己的个人信息和头像</w:t>
      </w:r>
      <w:r>
        <w:rPr>
          <w:rFonts w:hint="eastAsia"/>
        </w:rPr>
        <w:t>或者密码等信息</w:t>
      </w:r>
    </w:p>
    <w:p w:rsidR="009A24BA" w:rsidRDefault="009A24BA" w:rsidP="009A24BA">
      <w:pPr>
        <w:ind w:leftChars="200" w:left="420" w:firstLine="420"/>
      </w:pPr>
      <w:r w:rsidRPr="003C24BA">
        <w:rPr>
          <w:rFonts w:hint="eastAsia"/>
        </w:rPr>
        <w:t>更改完成后</w:t>
      </w:r>
      <w:r>
        <w:rPr>
          <w:rFonts w:hint="eastAsia"/>
        </w:rPr>
        <w:t>系统</w:t>
      </w:r>
      <w:r w:rsidRPr="003C24BA">
        <w:rPr>
          <w:rFonts w:hint="eastAsia"/>
        </w:rPr>
        <w:t>需要对信息进行验证</w:t>
      </w:r>
    </w:p>
    <w:p w:rsidR="009A24BA" w:rsidRDefault="009A24BA" w:rsidP="009A24BA">
      <w:pPr>
        <w:ind w:leftChars="200" w:left="420" w:firstLine="420"/>
      </w:pPr>
      <w:r w:rsidRPr="003C24BA">
        <w:rPr>
          <w:rFonts w:hint="eastAsia"/>
        </w:rPr>
        <w:t>验证成功后可以保存</w:t>
      </w:r>
      <w:r>
        <w:rPr>
          <w:rFonts w:hint="eastAsia"/>
        </w:rPr>
        <w:t>信息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扩展路径：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网络故障</w:t>
      </w:r>
      <w:r>
        <w:rPr>
          <w:rFonts w:hint="eastAsia"/>
        </w:rPr>
        <w:t>，</w:t>
      </w:r>
      <w:r>
        <w:rPr>
          <w:rFonts w:hint="eastAsia"/>
        </w:rPr>
        <w:t>系统提示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后置条件：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用户可以查看更新之后的信息</w:t>
      </w:r>
    </w:p>
    <w:p w:rsidR="009A24BA" w:rsidRDefault="009A24BA" w:rsidP="009A24BA">
      <w:r>
        <w:rPr>
          <w:rFonts w:hint="eastAsia"/>
        </w:rPr>
        <w:t>用例名：</w:t>
      </w:r>
    </w:p>
    <w:p w:rsidR="009A24BA" w:rsidRDefault="009A24BA" w:rsidP="009A24BA">
      <w:pPr>
        <w:ind w:firstLine="420"/>
      </w:pPr>
      <w:r w:rsidRPr="003C24BA">
        <w:rPr>
          <w:rFonts w:hint="eastAsia"/>
        </w:rPr>
        <w:t>踩</w:t>
      </w:r>
      <w:r w:rsidRPr="006C0228">
        <w:rPr>
          <w:rFonts w:hint="eastAsia"/>
        </w:rPr>
        <w:t>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前置条件：用户已经登录且具有相应的荣誉积分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干系人利益：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用户：可以快速准确的判断信息的正确有效性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基本流程：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用户浏览问题或者浏览问题答案</w:t>
      </w:r>
    </w:p>
    <w:p w:rsidR="009A24BA" w:rsidRDefault="009A24BA" w:rsidP="009A24BA">
      <w:pPr>
        <w:ind w:leftChars="200" w:left="420" w:firstLine="420"/>
        <w:rPr>
          <w:rFonts w:hint="eastAsia"/>
        </w:rPr>
      </w:pPr>
      <w:r w:rsidRPr="003C24BA">
        <w:rPr>
          <w:rFonts w:hint="eastAsia"/>
        </w:rPr>
        <w:t>对一些回答错误的答案或者一些意义不明的问题进行</w:t>
      </w:r>
      <w:r>
        <w:rPr>
          <w:rFonts w:hint="eastAsia"/>
        </w:rPr>
        <w:t>“踩”</w:t>
      </w:r>
    </w:p>
    <w:p w:rsidR="00E26751" w:rsidRDefault="009A24BA" w:rsidP="00E26751">
      <w:pPr>
        <w:ind w:leftChars="200" w:left="420" w:firstLine="420"/>
      </w:pPr>
      <w:r>
        <w:rPr>
          <w:rFonts w:hint="eastAsia"/>
        </w:rPr>
        <w:t>可以对一些用户分享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进行“踩”</w:t>
      </w:r>
    </w:p>
    <w:p w:rsidR="00E26751" w:rsidRDefault="009A24BA" w:rsidP="00E26751">
      <w:pPr>
        <w:ind w:leftChars="200" w:left="420" w:firstLine="420"/>
      </w:pPr>
      <w:r>
        <w:t>系统判断</w:t>
      </w:r>
      <w:r w:rsidRPr="003C24BA">
        <w:rPr>
          <w:rFonts w:hint="eastAsia"/>
        </w:rPr>
        <w:t>在踩之前需要验证用户是否具有相应的权限</w:t>
      </w:r>
    </w:p>
    <w:p w:rsidR="00E26751" w:rsidRDefault="009A24BA" w:rsidP="00E26751">
      <w:pPr>
        <w:ind w:leftChars="200" w:left="420" w:firstLine="420"/>
      </w:pPr>
      <w:r>
        <w:rPr>
          <w:rFonts w:hint="eastAsia"/>
        </w:rPr>
        <w:t>系统增加对答案或</w:t>
      </w:r>
      <w:r>
        <w:rPr>
          <w:rFonts w:hint="eastAsia"/>
        </w:rPr>
        <w:t>bug</w:t>
      </w:r>
      <w:r>
        <w:rPr>
          <w:rFonts w:hint="eastAsia"/>
        </w:rPr>
        <w:t>或问题的踩的数量</w:t>
      </w:r>
    </w:p>
    <w:p w:rsidR="00E26751" w:rsidRDefault="009A24BA" w:rsidP="00E26751">
      <w:pPr>
        <w:ind w:leftChars="200" w:left="420" w:firstLine="420"/>
      </w:pPr>
      <w:r>
        <w:rPr>
          <w:rFonts w:hint="eastAsia"/>
        </w:rPr>
        <w:t>扩展路径：</w:t>
      </w:r>
    </w:p>
    <w:p w:rsidR="00E26751" w:rsidRDefault="009A24BA" w:rsidP="00E2675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网络故障</w:t>
      </w:r>
    </w:p>
    <w:p w:rsidR="00E26751" w:rsidRDefault="009A24BA" w:rsidP="00E26751">
      <w:pPr>
        <w:pStyle w:val="a5"/>
        <w:numPr>
          <w:ilvl w:val="0"/>
          <w:numId w:val="11"/>
        </w:numPr>
        <w:ind w:firstLineChars="0"/>
      </w:pPr>
      <w:r w:rsidRPr="00D9149A">
        <w:rPr>
          <w:rFonts w:hint="eastAsia"/>
        </w:rPr>
        <w:t>系统提示用户没有相应的权限或者其他未知错误</w:t>
      </w:r>
    </w:p>
    <w:p w:rsidR="009A24BA" w:rsidRDefault="009A24BA" w:rsidP="00E26751">
      <w:pPr>
        <w:ind w:leftChars="200" w:left="420" w:firstLine="420"/>
      </w:pPr>
      <w:r>
        <w:rPr>
          <w:rFonts w:hint="eastAsia"/>
        </w:rPr>
        <w:t>后置条件：</w:t>
      </w:r>
    </w:p>
    <w:p w:rsidR="009A24BA" w:rsidRDefault="009A24BA" w:rsidP="009A24BA">
      <w:pPr>
        <w:ind w:leftChars="200" w:left="420" w:firstLine="420"/>
      </w:pPr>
      <w:r>
        <w:rPr>
          <w:rFonts w:hint="eastAsia"/>
        </w:rPr>
        <w:t>问题或者答案有相应的展示</w:t>
      </w:r>
    </w:p>
    <w:p w:rsidR="00E26751" w:rsidRDefault="00E26751" w:rsidP="00E26751">
      <w:r>
        <w:rPr>
          <w:rFonts w:hint="eastAsia"/>
        </w:rPr>
        <w:lastRenderedPageBreak/>
        <w:t>用例名：</w:t>
      </w:r>
    </w:p>
    <w:p w:rsidR="00E26751" w:rsidRDefault="00E26751" w:rsidP="00E26751">
      <w:pPr>
        <w:ind w:firstLine="420"/>
      </w:pPr>
      <w:r>
        <w:rPr>
          <w:rFonts w:hint="eastAsia"/>
        </w:rPr>
        <w:t>签到</w:t>
      </w:r>
      <w:r w:rsidRPr="006C0228">
        <w:rPr>
          <w:rFonts w:hint="eastAsia"/>
        </w:rPr>
        <w:t>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前置条件：用户已经登录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干系人利益：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用户通过签到可以获取更多的荣誉积分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基本流程：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用户点击“签到”</w:t>
      </w:r>
    </w:p>
    <w:p w:rsidR="00E26751" w:rsidRDefault="00E26751" w:rsidP="00E26751">
      <w:pPr>
        <w:ind w:leftChars="200" w:left="420" w:firstLine="420"/>
      </w:pPr>
      <w:r>
        <w:t>系统增加荣誉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扩展路径：</w:t>
      </w:r>
    </w:p>
    <w:p w:rsidR="00E26751" w:rsidRDefault="00E26751" w:rsidP="00E26751">
      <w:pPr>
        <w:ind w:leftChars="200" w:left="420" w:firstLine="420"/>
      </w:pPr>
      <w:r w:rsidRPr="0056605C">
        <w:rPr>
          <w:rFonts w:hint="eastAsia"/>
        </w:rPr>
        <w:t>网络故障</w:t>
      </w:r>
      <w:r>
        <w:rPr>
          <w:rFonts w:hint="eastAsia"/>
        </w:rPr>
        <w:t>，</w:t>
      </w:r>
      <w:r w:rsidRPr="0056605C">
        <w:rPr>
          <w:rFonts w:hint="eastAsia"/>
        </w:rPr>
        <w:t>系统提示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后置条件：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显示签到增加的荣誉积分</w:t>
      </w:r>
    </w:p>
    <w:p w:rsidR="00E26751" w:rsidRDefault="00E26751" w:rsidP="00E26751">
      <w:r>
        <w:rPr>
          <w:rFonts w:hint="eastAsia"/>
        </w:rPr>
        <w:t>用例名：</w:t>
      </w:r>
    </w:p>
    <w:p w:rsidR="00E26751" w:rsidRDefault="00E26751" w:rsidP="00E26751">
      <w:pPr>
        <w:ind w:firstLine="420"/>
      </w:pPr>
      <w:r>
        <w:rPr>
          <w:rFonts w:hint="eastAsia"/>
        </w:rPr>
        <w:t>每日推荐</w:t>
      </w:r>
      <w:r w:rsidRPr="006C0228">
        <w:rPr>
          <w:rFonts w:hint="eastAsia"/>
        </w:rPr>
        <w:t>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前置条件：管理员登录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干系人利益：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管理员：方便、快捷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用户：可以清晰浏览高水平的问答和</w:t>
      </w:r>
      <w:r>
        <w:rPr>
          <w:rFonts w:hint="eastAsia"/>
        </w:rPr>
        <w:t>BUG</w:t>
      </w:r>
      <w:r>
        <w:rPr>
          <w:rFonts w:hint="eastAsia"/>
        </w:rPr>
        <w:t>分享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基本流程：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管理员可以看到按照一定规则顺序排列的问答和用户的</w:t>
      </w:r>
      <w:r>
        <w:rPr>
          <w:rFonts w:hint="eastAsia"/>
        </w:rPr>
        <w:t>BUG</w:t>
      </w:r>
      <w:r>
        <w:rPr>
          <w:rFonts w:hint="eastAsia"/>
        </w:rPr>
        <w:t>分享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管理员点击</w:t>
      </w:r>
      <w:r>
        <w:t>“</w:t>
      </w:r>
      <w:r>
        <w:rPr>
          <w:rFonts w:hint="eastAsia"/>
        </w:rPr>
        <w:t>推荐</w:t>
      </w:r>
      <w:r>
        <w:t>”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扩展路径：</w:t>
      </w:r>
    </w:p>
    <w:p w:rsidR="00E26751" w:rsidRPr="009C5401" w:rsidRDefault="00E26751" w:rsidP="00E26751">
      <w:pPr>
        <w:ind w:leftChars="200" w:left="420" w:firstLine="420"/>
      </w:pPr>
      <w:r w:rsidRPr="009C5401">
        <w:rPr>
          <w:rFonts w:hint="eastAsia"/>
        </w:rPr>
        <w:t>网络故障</w:t>
      </w:r>
      <w:r>
        <w:rPr>
          <w:rFonts w:hint="eastAsia"/>
        </w:rPr>
        <w:t>，</w:t>
      </w:r>
      <w:r w:rsidRPr="009C5401">
        <w:rPr>
          <w:rFonts w:hint="eastAsia"/>
        </w:rPr>
        <w:t>系统提示</w:t>
      </w:r>
    </w:p>
    <w:p w:rsidR="00E26751" w:rsidRDefault="00E26751" w:rsidP="00E26751">
      <w:pPr>
        <w:ind w:left="425"/>
      </w:pPr>
      <w:r>
        <w:rPr>
          <w:rFonts w:hint="eastAsia"/>
        </w:rPr>
        <w:t>后置条件：</w:t>
      </w:r>
    </w:p>
    <w:p w:rsidR="00E26751" w:rsidRDefault="00E26751" w:rsidP="00E26751">
      <w:pPr>
        <w:ind w:leftChars="200" w:left="420" w:firstLine="420"/>
      </w:pPr>
      <w:r>
        <w:rPr>
          <w:rFonts w:hint="eastAsia"/>
        </w:rPr>
        <w:t>内容被推荐到了首页的相应推荐位</w:t>
      </w:r>
      <w:bookmarkStart w:id="45" w:name="_GoBack"/>
      <w:bookmarkEnd w:id="45"/>
    </w:p>
    <w:p w:rsidR="002F626D" w:rsidRDefault="002F626D" w:rsidP="002F626D">
      <w:pPr>
        <w:pStyle w:val="1"/>
      </w:pPr>
      <w:bookmarkStart w:id="46" w:name="_Toc290468065"/>
      <w:bookmarkStart w:id="47" w:name="_Toc290468304"/>
      <w:bookmarkStart w:id="48" w:name="_Toc301195125"/>
      <w:r>
        <w:rPr>
          <w:rFonts w:hint="eastAsia"/>
        </w:rPr>
        <w:lastRenderedPageBreak/>
        <w:t>非功能性需求</w:t>
      </w:r>
      <w:bookmarkEnd w:id="46"/>
      <w:bookmarkEnd w:id="47"/>
      <w:bookmarkEnd w:id="48"/>
    </w:p>
    <w:p w:rsidR="009B7C79" w:rsidRPr="009B7C79" w:rsidRDefault="00AF2073" w:rsidP="009B7C79">
      <w:pPr>
        <w:pStyle w:val="2"/>
      </w:pPr>
      <w:bookmarkStart w:id="49" w:name="_Toc290468066"/>
      <w:bookmarkStart w:id="50" w:name="_Toc290468305"/>
      <w:bookmarkStart w:id="51" w:name="_Toc301195126"/>
      <w:r>
        <w:rPr>
          <w:rFonts w:hint="eastAsia"/>
        </w:rPr>
        <w:t>指标参数</w:t>
      </w:r>
      <w:bookmarkEnd w:id="49"/>
      <w:bookmarkEnd w:id="50"/>
      <w:bookmarkEnd w:id="51"/>
    </w:p>
    <w:p w:rsidR="00AF2073" w:rsidRDefault="00AF2073" w:rsidP="00AF2073">
      <w:pPr>
        <w:pStyle w:val="3"/>
      </w:pPr>
      <w:bookmarkStart w:id="52" w:name="_Toc290468067"/>
      <w:bookmarkStart w:id="53" w:name="_Toc290468306"/>
      <w:bookmarkStart w:id="54" w:name="_Toc301195127"/>
      <w:r>
        <w:rPr>
          <w:rFonts w:hint="eastAsia"/>
        </w:rPr>
        <w:t>性能参数</w:t>
      </w:r>
      <w:bookmarkEnd w:id="52"/>
      <w:bookmarkEnd w:id="53"/>
      <w:bookmarkEnd w:id="54"/>
    </w:p>
    <w:p w:rsidR="006F31DF" w:rsidRPr="00217EDD" w:rsidRDefault="006F31DF" w:rsidP="00217EDD">
      <w:pPr>
        <w:ind w:firstLine="420"/>
      </w:pPr>
      <w:r w:rsidRPr="00217EDD">
        <w:rPr>
          <w:rFonts w:hint="eastAsia"/>
        </w:rPr>
        <w:t>在网络情况完全稳定、可靠的情况下，应达到以下指标：</w:t>
      </w:r>
    </w:p>
    <w:p w:rsidR="006F31DF" w:rsidRPr="00217EDD" w:rsidRDefault="006F31DF" w:rsidP="00217EDD">
      <w:pPr>
        <w:ind w:firstLine="420"/>
      </w:pPr>
      <w:r w:rsidRPr="00217EDD">
        <w:rPr>
          <w:rFonts w:hint="eastAsia"/>
        </w:rPr>
        <w:t>并发用户数支持</w:t>
      </w:r>
    </w:p>
    <w:p w:rsidR="006F31DF" w:rsidRPr="00217EDD" w:rsidRDefault="006F31DF" w:rsidP="00217ED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平均并发请求数：</w:t>
      </w:r>
      <w:r w:rsidRPr="00217EDD">
        <w:t>8-12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6F31DF" w:rsidRPr="00217EDD" w:rsidRDefault="006F31DF" w:rsidP="00217ED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峰值并发请求数：</w:t>
      </w:r>
      <w:r w:rsidRPr="00217EDD">
        <w:t>18-20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6F31DF" w:rsidRPr="00217EDD" w:rsidRDefault="006F31DF" w:rsidP="00217EDD">
      <w:pPr>
        <w:ind w:firstLine="420"/>
      </w:pPr>
      <w:r w:rsidRPr="00217EDD">
        <w:rPr>
          <w:rFonts w:hint="eastAsia"/>
        </w:rPr>
        <w:t>响应速度</w:t>
      </w:r>
    </w:p>
    <w:p w:rsidR="006F31DF" w:rsidRPr="00217EDD" w:rsidRDefault="006F31DF" w:rsidP="00217ED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平均并发时的响应速度：</w:t>
      </w:r>
      <w:r w:rsidRPr="00217EDD">
        <w:t>200-300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</w:p>
    <w:p w:rsidR="00C50493" w:rsidRPr="00217EDD" w:rsidRDefault="006F31DF" w:rsidP="00217ED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峰值并发时的响应速度：</w:t>
      </w:r>
      <w:r w:rsidRPr="00217EDD">
        <w:t>800-1000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  <w:r w:rsidR="00C50493" w:rsidRPr="00217EDD">
        <w:rPr>
          <w:rFonts w:hint="eastAsia"/>
        </w:rPr>
        <w:t>]</w:t>
      </w:r>
    </w:p>
    <w:p w:rsidR="00C50493" w:rsidRPr="00C50493" w:rsidRDefault="00C50493" w:rsidP="00C50493"/>
    <w:p w:rsidR="00AF2073" w:rsidRDefault="00AF2073" w:rsidP="00AF2073">
      <w:pPr>
        <w:pStyle w:val="3"/>
      </w:pPr>
      <w:bookmarkStart w:id="55" w:name="_Toc290468068"/>
      <w:bookmarkStart w:id="56" w:name="_Toc290468307"/>
      <w:bookmarkStart w:id="57" w:name="_Toc301195128"/>
      <w:r>
        <w:rPr>
          <w:rFonts w:hint="eastAsia"/>
        </w:rPr>
        <w:t>并发用户数</w:t>
      </w:r>
      <w:bookmarkEnd w:id="55"/>
      <w:bookmarkEnd w:id="56"/>
      <w:bookmarkEnd w:id="57"/>
    </w:p>
    <w:p w:rsidR="006F31DF" w:rsidRDefault="006F11E2" w:rsidP="006F31DF">
      <w:r>
        <w:rPr>
          <w:rFonts w:hint="eastAsia"/>
        </w:rPr>
        <w:t>5</w:t>
      </w:r>
      <w:r w:rsidR="0014431E" w:rsidRPr="0014431E">
        <w:rPr>
          <w:rFonts w:hint="eastAsia"/>
        </w:rPr>
        <w:t>00</w:t>
      </w:r>
    </w:p>
    <w:p w:rsidR="006F31DF" w:rsidRDefault="006F31DF" w:rsidP="006F31DF">
      <w:pPr>
        <w:pStyle w:val="3"/>
      </w:pPr>
      <w:bookmarkStart w:id="58" w:name="_Toc290468069"/>
      <w:bookmarkStart w:id="59" w:name="_Toc290468308"/>
      <w:bookmarkStart w:id="60" w:name="_Toc301195129"/>
      <w:r>
        <w:rPr>
          <w:rFonts w:hint="eastAsia"/>
        </w:rPr>
        <w:t>数据容量</w:t>
      </w:r>
      <w:bookmarkEnd w:id="58"/>
      <w:bookmarkEnd w:id="59"/>
      <w:bookmarkEnd w:id="60"/>
    </w:p>
    <w:p w:rsidR="006F11E2" w:rsidRDefault="006F11E2" w:rsidP="006F11E2">
      <w:r>
        <w:rPr>
          <w:rFonts w:hint="eastAsia"/>
        </w:rPr>
        <w:t>在《中国统计年鉴</w:t>
      </w:r>
      <w:r>
        <w:rPr>
          <w:rFonts w:hint="eastAsia"/>
        </w:rPr>
        <w:t>2015</w:t>
      </w:r>
      <w:r>
        <w:rPr>
          <w:rFonts w:hint="eastAsia"/>
        </w:rPr>
        <w:t>》中显示，中国程序员数量已达到</w:t>
      </w:r>
      <w:r>
        <w:rPr>
          <w:rFonts w:hint="eastAsia"/>
        </w:rPr>
        <w:t>336.3</w:t>
      </w:r>
      <w:r>
        <w:rPr>
          <w:rFonts w:hint="eastAsia"/>
        </w:rPr>
        <w:t>万人次</w:t>
      </w:r>
      <w:r>
        <w:rPr>
          <w:rFonts w:hint="eastAsia"/>
        </w:rPr>
        <w:t>(2014</w:t>
      </w:r>
      <w:r>
        <w:rPr>
          <w:rFonts w:hint="eastAsia"/>
        </w:rPr>
        <w:t>年底</w:t>
      </w:r>
      <w:r>
        <w:rPr>
          <w:rFonts w:hint="eastAsia"/>
        </w:rPr>
        <w:t>)</w:t>
      </w:r>
      <w:r>
        <w:rPr>
          <w:rFonts w:hint="eastAsia"/>
        </w:rPr>
        <w:t>，假设有大约</w:t>
      </w:r>
      <w:r>
        <w:rPr>
          <w:rFonts w:hint="eastAsia"/>
        </w:rPr>
        <w:t>20%</w:t>
      </w:r>
      <w:r>
        <w:rPr>
          <w:rFonts w:hint="eastAsia"/>
        </w:rPr>
        <w:t>左右的程序员访问并浏览</w:t>
      </w:r>
      <w:r>
        <w:rPr>
          <w:rFonts w:hint="eastAsia"/>
        </w:rPr>
        <w:t>nullpointer</w:t>
      </w:r>
      <w:r>
        <w:rPr>
          <w:rFonts w:hint="eastAsia"/>
        </w:rPr>
        <w:t>网站，那么，就有大约</w:t>
      </w:r>
      <w:r>
        <w:rPr>
          <w:rFonts w:hint="eastAsia"/>
        </w:rPr>
        <w:t>60</w:t>
      </w:r>
      <w:r>
        <w:rPr>
          <w:rFonts w:hint="eastAsia"/>
        </w:rPr>
        <w:t>万左右的程序员会在服务器中留下相应的数据，假设每位程序员平均留下的数据为</w:t>
      </w:r>
      <w:r>
        <w:rPr>
          <w:rFonts w:hint="eastAsia"/>
        </w:rPr>
        <w:t>0.5G</w:t>
      </w:r>
      <w:r>
        <w:rPr>
          <w:rFonts w:hint="eastAsia"/>
        </w:rPr>
        <w:t>，那么总数据即为</w:t>
      </w:r>
    </w:p>
    <w:p w:rsidR="006F31DF" w:rsidRPr="0014431E" w:rsidRDefault="006F11E2" w:rsidP="006F11E2">
      <w:r>
        <w:rPr>
          <w:rFonts w:hint="eastAsia"/>
        </w:rPr>
        <w:t>0.5*60*10000 = 30</w:t>
      </w:r>
      <w:r>
        <w:rPr>
          <w:rFonts w:hint="eastAsia"/>
        </w:rPr>
        <w:t>万</w:t>
      </w:r>
      <w:r>
        <w:rPr>
          <w:rFonts w:hint="eastAsia"/>
        </w:rPr>
        <w:t>G</w:t>
      </w:r>
      <w:r>
        <w:rPr>
          <w:rFonts w:hint="eastAsia"/>
        </w:rPr>
        <w:t>数据</w:t>
      </w:r>
    </w:p>
    <w:p w:rsidR="00AF2073" w:rsidRDefault="00AF2073" w:rsidP="00AF2073">
      <w:pPr>
        <w:pStyle w:val="2"/>
      </w:pPr>
      <w:bookmarkStart w:id="61" w:name="_Toc290468070"/>
      <w:bookmarkStart w:id="62" w:name="_Toc290468309"/>
      <w:bookmarkStart w:id="63" w:name="_Toc301195130"/>
      <w:r>
        <w:rPr>
          <w:rFonts w:hint="eastAsia"/>
        </w:rPr>
        <w:t>硬件服务器及网络需求</w:t>
      </w:r>
      <w:bookmarkEnd w:id="61"/>
      <w:bookmarkEnd w:id="62"/>
      <w:bookmarkEnd w:id="63"/>
    </w:p>
    <w:p w:rsidR="006F11E2" w:rsidRPr="006F11E2" w:rsidRDefault="006F11E2" w:rsidP="006F11E2">
      <w:r>
        <w:rPr>
          <w:rFonts w:hint="eastAsia"/>
        </w:rPr>
        <w:t>要求有较为快速高效的硬件服务器，能存放大量数据</w:t>
      </w:r>
    </w:p>
    <w:p w:rsidR="00AF2073" w:rsidRDefault="00AF2073" w:rsidP="00AF2073">
      <w:pPr>
        <w:pStyle w:val="3"/>
      </w:pPr>
      <w:bookmarkStart w:id="64" w:name="_Toc290468071"/>
      <w:bookmarkStart w:id="65" w:name="_Toc290468310"/>
      <w:bookmarkStart w:id="66" w:name="_Toc301195131"/>
      <w:r>
        <w:rPr>
          <w:rFonts w:hint="eastAsia"/>
        </w:rPr>
        <w:lastRenderedPageBreak/>
        <w:t>网络拓扑</w:t>
      </w:r>
      <w:bookmarkEnd w:id="64"/>
      <w:bookmarkEnd w:id="65"/>
      <w:bookmarkEnd w:id="66"/>
    </w:p>
    <w:p w:rsidR="00F9703E" w:rsidRDefault="00E76FD0" w:rsidP="00E76FD0">
      <w:pPr>
        <w:rPr>
          <w:i/>
          <w:color w:val="548DD4" w:themeColor="text2" w:themeTint="99"/>
        </w:rPr>
      </w:pPr>
      <w:r w:rsidRPr="00E76FD0">
        <w:rPr>
          <w:rFonts w:hint="eastAsia"/>
          <w:i/>
          <w:color w:val="548DD4" w:themeColor="text2" w:themeTint="99"/>
        </w:rPr>
        <w:t>[</w:t>
      </w:r>
      <w:r w:rsidRPr="00E76FD0">
        <w:rPr>
          <w:rFonts w:hint="eastAsia"/>
          <w:i/>
          <w:color w:val="548DD4" w:themeColor="text2" w:themeTint="99"/>
        </w:rPr>
        <w:t>重点画出项目成果将来运行的网络环境。</w:t>
      </w:r>
    </w:p>
    <w:p w:rsidR="00E76FD0" w:rsidRPr="00E76FD0" w:rsidRDefault="00F9703E" w:rsidP="00E76FD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注意：这里是对现有网络环境的分析，是系统的限制因素。</w:t>
      </w:r>
      <w:r w:rsidR="00E76FD0" w:rsidRPr="00E76FD0">
        <w:rPr>
          <w:rFonts w:hint="eastAsia"/>
          <w:i/>
          <w:color w:val="548DD4" w:themeColor="text2" w:themeTint="99"/>
        </w:rPr>
        <w:t>]</w:t>
      </w:r>
    </w:p>
    <w:p w:rsidR="00E76FD0" w:rsidRPr="00E76FD0" w:rsidRDefault="00E76FD0" w:rsidP="00E76FD0"/>
    <w:p w:rsidR="00AF2073" w:rsidRDefault="00AF2073" w:rsidP="00AF2073">
      <w:pPr>
        <w:pStyle w:val="3"/>
      </w:pPr>
      <w:bookmarkStart w:id="67" w:name="_Toc290468072"/>
      <w:bookmarkStart w:id="68" w:name="_Toc290468311"/>
      <w:bookmarkStart w:id="69" w:name="_Toc301195132"/>
      <w:r>
        <w:rPr>
          <w:rFonts w:hint="eastAsia"/>
        </w:rPr>
        <w:t>软硬件环境</w:t>
      </w:r>
      <w:bookmarkEnd w:id="67"/>
      <w:bookmarkEnd w:id="68"/>
      <w:bookmarkEnd w:id="69"/>
    </w:p>
    <w:p w:rsidR="00E76FD0" w:rsidRPr="00E76FD0" w:rsidRDefault="0014431E" w:rsidP="00E76FD0">
      <w:r>
        <w:rPr>
          <w:rFonts w:hint="eastAsia"/>
        </w:rPr>
        <w:t>无</w:t>
      </w:r>
    </w:p>
    <w:p w:rsidR="00AF2073" w:rsidRDefault="00AF2073" w:rsidP="00AF2073">
      <w:pPr>
        <w:pStyle w:val="3"/>
      </w:pPr>
      <w:bookmarkStart w:id="70" w:name="_Toc290468073"/>
      <w:bookmarkStart w:id="71" w:name="_Toc290468312"/>
      <w:bookmarkStart w:id="72" w:name="_Toc301195133"/>
      <w:r>
        <w:rPr>
          <w:rFonts w:hint="eastAsia"/>
        </w:rPr>
        <w:t>网络需求</w:t>
      </w:r>
      <w:bookmarkEnd w:id="70"/>
      <w:bookmarkEnd w:id="71"/>
      <w:bookmarkEnd w:id="72"/>
    </w:p>
    <w:p w:rsidR="006C452A" w:rsidRPr="00E76FD0" w:rsidRDefault="00123A95" w:rsidP="00E76FD0">
      <w:r>
        <w:rPr>
          <w:rFonts w:hint="eastAsia"/>
        </w:rP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3" w:name="_Toc63754253"/>
      <w:bookmarkStart w:id="74" w:name="_Toc290468074"/>
      <w:bookmarkStart w:id="75" w:name="_Toc290468313"/>
      <w:bookmarkStart w:id="76" w:name="_Toc301195134"/>
      <w:r w:rsidRPr="008D2865">
        <w:rPr>
          <w:rFonts w:hint="eastAsia"/>
        </w:rPr>
        <w:t>扩展性</w:t>
      </w:r>
      <w:bookmarkEnd w:id="73"/>
      <w:bookmarkEnd w:id="74"/>
      <w:bookmarkEnd w:id="75"/>
      <w:bookmarkEnd w:id="76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</w:t>
      </w:r>
      <w:r w:rsidR="006F11E2">
        <w:rPr>
          <w:rFonts w:ascii="Times New Roman" w:eastAsia="宋体" w:hAnsi="Times New Roman" w:cs="Times New Roman" w:hint="eastAsia"/>
          <w:kern w:val="0"/>
          <w:szCs w:val="21"/>
          <w:lang w:val="en-GB"/>
        </w:rPr>
        <w:t>网站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上方便的扩展。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7" w:name="_Toc290468075"/>
      <w:bookmarkStart w:id="78" w:name="_Toc290468314"/>
      <w:bookmarkStart w:id="79" w:name="_Toc301195135"/>
      <w:r>
        <w:rPr>
          <w:rFonts w:hint="eastAsia"/>
        </w:rPr>
        <w:t>安全性</w:t>
      </w:r>
      <w:bookmarkEnd w:id="77"/>
      <w:bookmarkEnd w:id="78"/>
      <w:bookmarkEnd w:id="79"/>
    </w:p>
    <w:p w:rsidR="008D2865" w:rsidRPr="008D2865" w:rsidRDefault="0014431E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D2865" w:rsidRPr="008D2865" w:rsidRDefault="002D1653" w:rsidP="002D1653">
      <w:pPr>
        <w:pStyle w:val="2"/>
      </w:pPr>
      <w:bookmarkStart w:id="80" w:name="_Toc301195136"/>
      <w:r w:rsidRPr="002D1653">
        <w:rPr>
          <w:rFonts w:hint="eastAsia"/>
        </w:rPr>
        <w:t>可用性</w:t>
      </w:r>
      <w:bookmarkEnd w:id="80"/>
    </w:p>
    <w:p w:rsidR="008D2865" w:rsidRPr="008D2865" w:rsidRDefault="006F11E2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基本满足程序员能够查询相应的数据和解决应有的问题</w:t>
      </w:r>
    </w:p>
    <w:p w:rsidR="008D2865" w:rsidRPr="008D2865" w:rsidRDefault="00173F36" w:rsidP="00173F36">
      <w:pPr>
        <w:pStyle w:val="2"/>
      </w:pPr>
      <w:bookmarkStart w:id="81" w:name="_Toc301195137"/>
      <w:r w:rsidRPr="00173F36">
        <w:rPr>
          <w:rFonts w:hint="eastAsia"/>
        </w:rPr>
        <w:t>可维护性</w:t>
      </w:r>
      <w:bookmarkEnd w:id="81"/>
    </w:p>
    <w:p w:rsidR="008D2865" w:rsidRPr="008D2865" w:rsidRDefault="0014431E" w:rsidP="008D2865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D2865" w:rsidRPr="00123A95" w:rsidRDefault="008D2865" w:rsidP="00123A95">
      <w:pPr>
        <w:pStyle w:val="2"/>
        <w:rPr>
          <w:lang w:eastAsia="en-US"/>
        </w:rPr>
      </w:pPr>
      <w:bookmarkStart w:id="82" w:name="_Toc63754257"/>
      <w:bookmarkStart w:id="83" w:name="_Toc290468078"/>
      <w:bookmarkStart w:id="84" w:name="_Toc290468317"/>
      <w:bookmarkStart w:id="85" w:name="_Toc301195138"/>
      <w:r w:rsidRPr="008D2865">
        <w:rPr>
          <w:rFonts w:hint="eastAsia"/>
        </w:rPr>
        <w:t>可靠性</w:t>
      </w:r>
      <w:bookmarkEnd w:id="82"/>
      <w:bookmarkEnd w:id="83"/>
      <w:bookmarkEnd w:id="84"/>
      <w:bookmarkEnd w:id="85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86" w:name="_Toc63754258"/>
      <w:bookmarkStart w:id="87" w:name="_Toc290468079"/>
      <w:bookmarkStart w:id="88" w:name="_Toc290468318"/>
      <w:bookmarkStart w:id="89" w:name="_Toc301195139"/>
      <w:r w:rsidRPr="008D2865">
        <w:rPr>
          <w:rFonts w:hint="eastAsia"/>
        </w:rPr>
        <w:lastRenderedPageBreak/>
        <w:t>运营培训需求</w:t>
      </w:r>
      <w:bookmarkEnd w:id="86"/>
      <w:bookmarkEnd w:id="87"/>
      <w:bookmarkEnd w:id="88"/>
      <w:bookmarkEnd w:id="89"/>
    </w:p>
    <w:p w:rsidR="008D2865" w:rsidRPr="008D2865" w:rsidRDefault="00DB6148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3E2D91" w:rsidRPr="003E2D91" w:rsidRDefault="003E2D91" w:rsidP="003E2D91"/>
    <w:p w:rsidR="006C452A" w:rsidRDefault="006C452A" w:rsidP="003E2D91">
      <w:pPr>
        <w:pStyle w:val="2"/>
      </w:pPr>
      <w:bookmarkStart w:id="90" w:name="_Toc290468080"/>
      <w:bookmarkStart w:id="91" w:name="_Toc290468319"/>
      <w:bookmarkStart w:id="92" w:name="_Toc301195140"/>
      <w:r>
        <w:rPr>
          <w:rFonts w:hint="eastAsia"/>
        </w:rPr>
        <w:t>兼容性要求</w:t>
      </w:r>
      <w:bookmarkEnd w:id="90"/>
      <w:bookmarkEnd w:id="91"/>
      <w:bookmarkEnd w:id="92"/>
    </w:p>
    <w:p w:rsidR="008D2865" w:rsidRDefault="006F11E2" w:rsidP="008D2865">
      <w:r>
        <w:rPr>
          <w:rFonts w:hint="eastAsia"/>
        </w:rPr>
        <w:t>网站兼容性要求，兼容</w:t>
      </w:r>
      <w:r>
        <w:rPr>
          <w:rFonts w:ascii="微软雅黑" w:eastAsia="微软雅黑" w:hAnsi="微软雅黑" w:hint="eastAsia"/>
          <w:color w:val="444444"/>
          <w:szCs w:val="21"/>
        </w:rPr>
        <w:t>Internet Explore</w:t>
      </w:r>
      <w:r>
        <w:rPr>
          <w:rFonts w:hint="eastAsia"/>
        </w:rPr>
        <w:t>、</w:t>
      </w:r>
      <w:r w:rsidRPr="006F11E2">
        <w:t>Google Chrome</w:t>
      </w:r>
      <w:r>
        <w:t>、</w:t>
      </w:r>
      <w:r w:rsidRPr="006F11E2">
        <w:t>Firefox</w:t>
      </w:r>
      <w:r>
        <w:t>、</w:t>
      </w:r>
      <w:r w:rsidRPr="006F11E2">
        <w:t>opera</w:t>
      </w:r>
      <w:r>
        <w:t>等主流浏览器</w:t>
      </w:r>
    </w:p>
    <w:p w:rsidR="0046113C" w:rsidRDefault="0046113C" w:rsidP="0046113C">
      <w:pPr>
        <w:pStyle w:val="1"/>
      </w:pPr>
      <w:bookmarkStart w:id="93" w:name="_Toc290468081"/>
      <w:bookmarkStart w:id="94" w:name="_Toc290468320"/>
      <w:bookmarkStart w:id="95" w:name="_Toc301195141"/>
      <w:r>
        <w:rPr>
          <w:rFonts w:hint="eastAsia"/>
        </w:rPr>
        <w:t>附录</w:t>
      </w:r>
      <w:bookmarkEnd w:id="93"/>
      <w:bookmarkEnd w:id="94"/>
      <w:bookmarkEnd w:id="95"/>
    </w:p>
    <w:p w:rsidR="0046113C" w:rsidRDefault="0046113C" w:rsidP="0046113C">
      <w:pPr>
        <w:pStyle w:val="2"/>
        <w:ind w:left="0" w:firstLine="0"/>
      </w:pPr>
      <w:bookmarkStart w:id="96" w:name="_Toc289240566"/>
      <w:bookmarkStart w:id="97" w:name="_Toc290468082"/>
      <w:bookmarkStart w:id="98" w:name="_Toc290468321"/>
      <w:bookmarkStart w:id="99" w:name="_Toc301195142"/>
      <w:r>
        <w:rPr>
          <w:rFonts w:hint="eastAsia"/>
        </w:rPr>
        <w:t>修改记录</w:t>
      </w:r>
      <w:bookmarkEnd w:id="96"/>
      <w:bookmarkEnd w:id="97"/>
      <w:bookmarkEnd w:id="98"/>
      <w:bookmarkEnd w:id="9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46113C" w:rsidTr="004B1530">
        <w:tc>
          <w:tcPr>
            <w:tcW w:w="675" w:type="dxa"/>
          </w:tcPr>
          <w:p w:rsidR="0046113C" w:rsidRDefault="00EF66C0" w:rsidP="004B1530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EF66C0" w:rsidP="004B1530">
            <w:r>
              <w:t>2011-8-15</w:t>
            </w:r>
          </w:p>
        </w:tc>
        <w:tc>
          <w:tcPr>
            <w:tcW w:w="3834" w:type="dxa"/>
          </w:tcPr>
          <w:p w:rsidR="0046113C" w:rsidRDefault="00EF66C0" w:rsidP="004B1530">
            <w:r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 w:rsidSect="004F75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C06" w:rsidRDefault="002C2C06" w:rsidP="002F626D">
      <w:pPr>
        <w:spacing w:line="240" w:lineRule="auto"/>
      </w:pPr>
      <w:r>
        <w:separator/>
      </w:r>
    </w:p>
  </w:endnote>
  <w:endnote w:type="continuationSeparator" w:id="0">
    <w:p w:rsidR="002C2C06" w:rsidRDefault="002C2C06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C06" w:rsidRDefault="002C2C06" w:rsidP="002F626D">
      <w:pPr>
        <w:spacing w:line="240" w:lineRule="auto"/>
      </w:pPr>
      <w:r>
        <w:separator/>
      </w:r>
    </w:p>
  </w:footnote>
  <w:footnote w:type="continuationSeparator" w:id="0">
    <w:p w:rsidR="002C2C06" w:rsidRDefault="002C2C06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>
          <wp:extent cx="500062" cy="200025"/>
          <wp:effectExtent l="0" t="0" r="0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1D1D"/>
    <w:multiLevelType w:val="hybridMultilevel"/>
    <w:tmpl w:val="0CAA19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09843CC7"/>
    <w:multiLevelType w:val="hybridMultilevel"/>
    <w:tmpl w:val="69DEF7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1A933521"/>
    <w:multiLevelType w:val="hybridMultilevel"/>
    <w:tmpl w:val="FA7883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6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1D97CCD"/>
    <w:multiLevelType w:val="hybridMultilevel"/>
    <w:tmpl w:val="533ECB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95192F"/>
    <w:multiLevelType w:val="hybridMultilevel"/>
    <w:tmpl w:val="A65214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3229E"/>
    <w:rsid w:val="00045FDC"/>
    <w:rsid w:val="000564EA"/>
    <w:rsid w:val="00090383"/>
    <w:rsid w:val="00094B7C"/>
    <w:rsid w:val="00123A95"/>
    <w:rsid w:val="0014431E"/>
    <w:rsid w:val="0015313D"/>
    <w:rsid w:val="00157511"/>
    <w:rsid w:val="00173F36"/>
    <w:rsid w:val="00191C63"/>
    <w:rsid w:val="001D4503"/>
    <w:rsid w:val="001F1943"/>
    <w:rsid w:val="0021780D"/>
    <w:rsid w:val="00217EDD"/>
    <w:rsid w:val="00232920"/>
    <w:rsid w:val="00250809"/>
    <w:rsid w:val="00277214"/>
    <w:rsid w:val="00293C3C"/>
    <w:rsid w:val="002A70FC"/>
    <w:rsid w:val="002C2C06"/>
    <w:rsid w:val="002D1653"/>
    <w:rsid w:val="002F626D"/>
    <w:rsid w:val="00303F36"/>
    <w:rsid w:val="00307D9D"/>
    <w:rsid w:val="00336877"/>
    <w:rsid w:val="003B5246"/>
    <w:rsid w:val="003E2D91"/>
    <w:rsid w:val="0040212E"/>
    <w:rsid w:val="004050A9"/>
    <w:rsid w:val="004212BE"/>
    <w:rsid w:val="0046113C"/>
    <w:rsid w:val="00470BF8"/>
    <w:rsid w:val="00471B4C"/>
    <w:rsid w:val="00481BC0"/>
    <w:rsid w:val="00482A6A"/>
    <w:rsid w:val="004F454D"/>
    <w:rsid w:val="004F750B"/>
    <w:rsid w:val="004F7DCA"/>
    <w:rsid w:val="00540776"/>
    <w:rsid w:val="00551A9C"/>
    <w:rsid w:val="005668C3"/>
    <w:rsid w:val="0057145B"/>
    <w:rsid w:val="005B4462"/>
    <w:rsid w:val="005C62A1"/>
    <w:rsid w:val="005D5271"/>
    <w:rsid w:val="005F3BD6"/>
    <w:rsid w:val="00610A00"/>
    <w:rsid w:val="00655C10"/>
    <w:rsid w:val="006747E4"/>
    <w:rsid w:val="006C0228"/>
    <w:rsid w:val="006C0429"/>
    <w:rsid w:val="006C452A"/>
    <w:rsid w:val="006C792F"/>
    <w:rsid w:val="006F11E2"/>
    <w:rsid w:val="006F31DF"/>
    <w:rsid w:val="00703A76"/>
    <w:rsid w:val="00705135"/>
    <w:rsid w:val="00711EEE"/>
    <w:rsid w:val="007278C2"/>
    <w:rsid w:val="00753981"/>
    <w:rsid w:val="00764CE7"/>
    <w:rsid w:val="00772D97"/>
    <w:rsid w:val="00783C02"/>
    <w:rsid w:val="007A082B"/>
    <w:rsid w:val="007A2F88"/>
    <w:rsid w:val="00814FA5"/>
    <w:rsid w:val="008345C6"/>
    <w:rsid w:val="0084587D"/>
    <w:rsid w:val="008761E6"/>
    <w:rsid w:val="0088326E"/>
    <w:rsid w:val="00885776"/>
    <w:rsid w:val="00886E8C"/>
    <w:rsid w:val="0089476C"/>
    <w:rsid w:val="008C0FC1"/>
    <w:rsid w:val="008D2865"/>
    <w:rsid w:val="00980365"/>
    <w:rsid w:val="009A24BA"/>
    <w:rsid w:val="009B7C79"/>
    <w:rsid w:val="009D6844"/>
    <w:rsid w:val="009E6649"/>
    <w:rsid w:val="00A243AE"/>
    <w:rsid w:val="00A30AA9"/>
    <w:rsid w:val="00A3399C"/>
    <w:rsid w:val="00A55343"/>
    <w:rsid w:val="00A637D7"/>
    <w:rsid w:val="00A7406E"/>
    <w:rsid w:val="00AA5BAE"/>
    <w:rsid w:val="00AC1220"/>
    <w:rsid w:val="00AE2CC4"/>
    <w:rsid w:val="00AF2073"/>
    <w:rsid w:val="00B22E1A"/>
    <w:rsid w:val="00B33A58"/>
    <w:rsid w:val="00B42794"/>
    <w:rsid w:val="00BB66C2"/>
    <w:rsid w:val="00BC243B"/>
    <w:rsid w:val="00BE1CFA"/>
    <w:rsid w:val="00BE3FC1"/>
    <w:rsid w:val="00BF7529"/>
    <w:rsid w:val="00C0202F"/>
    <w:rsid w:val="00C2178C"/>
    <w:rsid w:val="00C50493"/>
    <w:rsid w:val="00C8229E"/>
    <w:rsid w:val="00C82D75"/>
    <w:rsid w:val="00CA6D4B"/>
    <w:rsid w:val="00CC5091"/>
    <w:rsid w:val="00CC5429"/>
    <w:rsid w:val="00CF246B"/>
    <w:rsid w:val="00D1382D"/>
    <w:rsid w:val="00D740B1"/>
    <w:rsid w:val="00DB028C"/>
    <w:rsid w:val="00DB6148"/>
    <w:rsid w:val="00DC48DB"/>
    <w:rsid w:val="00DE7738"/>
    <w:rsid w:val="00E26751"/>
    <w:rsid w:val="00E42EE8"/>
    <w:rsid w:val="00E76FD0"/>
    <w:rsid w:val="00ED1A6F"/>
    <w:rsid w:val="00EF66C0"/>
    <w:rsid w:val="00F23880"/>
    <w:rsid w:val="00F57D36"/>
    <w:rsid w:val="00F7183C"/>
    <w:rsid w:val="00F8242C"/>
    <w:rsid w:val="00F91EBE"/>
    <w:rsid w:val="00F9703E"/>
    <w:rsid w:val="00FB1A14"/>
    <w:rsid w:val="00FD4C88"/>
    <w:rsid w:val="00FD7C35"/>
    <w:rsid w:val="00FF4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1734BE-0BDE-4DC0-A5D2-4DF8C4C8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24208-6DBE-4E7A-AFEA-A64A9E9A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406</TotalTime>
  <Pages>19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tingxin feng</cp:lastModifiedBy>
  <cp:revision>55</cp:revision>
  <dcterms:created xsi:type="dcterms:W3CDTF">2011-08-15T09:11:00Z</dcterms:created>
  <dcterms:modified xsi:type="dcterms:W3CDTF">2016-11-01T01:12:00Z</dcterms:modified>
</cp:coreProperties>
</file>